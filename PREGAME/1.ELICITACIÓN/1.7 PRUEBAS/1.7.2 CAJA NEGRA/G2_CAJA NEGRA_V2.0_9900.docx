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86" w:rsidRDefault="00071433">
      <w:pPr>
        <w:pStyle w:val="Puesto"/>
      </w:pPr>
      <w:r>
        <w:t>PRUEBA DE CAJA NEGRA</w:t>
      </w:r>
    </w:p>
    <w:p w:rsidR="004D6B86" w:rsidRDefault="00071433">
      <w:pPr>
        <w:pStyle w:val="Ttulo21"/>
      </w:pPr>
      <w:r>
        <w:t>“Aplicativo de Control de Stock y Gestión de Inventario de Productos por NEO FAST AND GRILL”</w:t>
      </w:r>
    </w:p>
    <w:p w:rsidR="004D6B86" w:rsidRDefault="00E7206B">
      <w:pPr>
        <w:pStyle w:val="Ttulo21"/>
      </w:pPr>
      <w:r>
        <w:t>VERSION 2.0</w:t>
      </w:r>
    </w:p>
    <w:p w:rsidR="00071433" w:rsidRDefault="00071433" w:rsidP="00071433">
      <w:pPr>
        <w:pStyle w:val="Puesto"/>
        <w:rPr>
          <w:lang w:bidi="es-ES"/>
        </w:rPr>
      </w:pPr>
      <w:r>
        <w:rPr>
          <w:lang w:bidi="es-ES"/>
        </w:rPr>
        <w:t>INTEGRANTES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 xml:space="preserve">Cristina Colimba 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>Katherine Chasipanta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>Saúl Insuasti</w:t>
      </w: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Pr="00071433" w:rsidRDefault="00E7206B" w:rsidP="00071433">
      <w:pPr>
        <w:jc w:val="center"/>
        <w:rPr>
          <w:lang w:bidi="es-ES"/>
        </w:rPr>
      </w:pPr>
      <w:r>
        <w:rPr>
          <w:lang w:bidi="es-ES"/>
        </w:rPr>
        <w:t>Quito- Ecuador, 14 de julio</w:t>
      </w:r>
      <w:r w:rsidR="00071433">
        <w:rPr>
          <w:lang w:bidi="es-ES"/>
        </w:rPr>
        <w:t xml:space="preserve"> de</w:t>
      </w:r>
      <w:r>
        <w:rPr>
          <w:lang w:bidi="es-ES"/>
        </w:rPr>
        <w:t>l</w:t>
      </w:r>
      <w:r w:rsidR="00071433">
        <w:rPr>
          <w:lang w:bidi="es-ES"/>
        </w:rPr>
        <w:t xml:space="preserve"> 2023</w:t>
      </w:r>
    </w:p>
    <w:p w:rsidR="004D6B86" w:rsidRDefault="00071433">
      <w:pPr>
        <w:pStyle w:val="Ttulodeseccin"/>
      </w:pPr>
      <w:r>
        <w:rPr>
          <w:lang w:bidi="es-ES"/>
        </w:rPr>
        <w:lastRenderedPageBreak/>
        <w:t>PARTCIPACIÓN DE CLASES EQUIVALENTES</w:t>
      </w:r>
    </w:p>
    <w:p w:rsidR="004D6B86" w:rsidRDefault="00C30706">
      <w:pPr>
        <w:pStyle w:val="Sinespaciado"/>
        <w:rPr>
          <w:b/>
        </w:rPr>
      </w:pPr>
      <w:r w:rsidRPr="00D200CF">
        <w:rPr>
          <w:b/>
        </w:rPr>
        <w:t>Identificación de Datos Ingresados</w:t>
      </w:r>
    </w:p>
    <w:p w:rsidR="00D200CF" w:rsidRDefault="00D200CF" w:rsidP="00D200CF">
      <w:pPr>
        <w:pStyle w:val="Sinespaciado"/>
      </w:pPr>
      <w:r>
        <w:rPr>
          <w:lang w:bidi="es-ES"/>
        </w:rPr>
        <w:t>Tabla 1</w:t>
      </w:r>
    </w:p>
    <w:tbl>
      <w:tblPr>
        <w:tblStyle w:val="InformeAPA"/>
        <w:tblW w:w="5000" w:type="pct"/>
        <w:tblLook w:val="04A0" w:firstRow="1" w:lastRow="0" w:firstColumn="1" w:lastColumn="0" w:noHBand="0" w:noVBand="1"/>
        <w:tblDescription w:val="Tabla de contenido"/>
      </w:tblPr>
      <w:tblGrid>
        <w:gridCol w:w="2111"/>
        <w:gridCol w:w="3165"/>
        <w:gridCol w:w="1401"/>
        <w:gridCol w:w="2349"/>
      </w:tblGrid>
      <w:tr w:rsidR="004976C0" w:rsidRPr="003F7CBD" w:rsidTr="00D2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tblHeader/>
        </w:trPr>
        <w:tc>
          <w:tcPr>
            <w:tcW w:w="1170" w:type="pct"/>
          </w:tcPr>
          <w:p w:rsidR="00C30706" w:rsidRPr="003F7CBD" w:rsidRDefault="00C30706" w:rsidP="00C30706">
            <w:r>
              <w:t>VARIABLE</w:t>
            </w:r>
          </w:p>
        </w:tc>
        <w:tc>
          <w:tcPr>
            <w:tcW w:w="1753" w:type="pct"/>
          </w:tcPr>
          <w:p w:rsidR="00C30706" w:rsidRPr="003F7CBD" w:rsidRDefault="00C30706" w:rsidP="00C30706">
            <w:r>
              <w:t>CLASES DE EQUIVALENCIA</w:t>
            </w:r>
          </w:p>
        </w:tc>
        <w:tc>
          <w:tcPr>
            <w:tcW w:w="776" w:type="pct"/>
          </w:tcPr>
          <w:p w:rsidR="00C30706" w:rsidRPr="003F7CBD" w:rsidRDefault="00C30706" w:rsidP="00C30706">
            <w:r>
              <w:t>ESTADO</w:t>
            </w:r>
          </w:p>
        </w:tc>
        <w:tc>
          <w:tcPr>
            <w:tcW w:w="1302" w:type="pct"/>
          </w:tcPr>
          <w:p w:rsidR="00C30706" w:rsidRPr="003F7CBD" w:rsidRDefault="00C30706" w:rsidP="00C30706">
            <w:r>
              <w:t>REPRESENTANTE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AD6A5A" w:rsidP="00C30706">
            <w:r>
              <w:t>Nombre</w:t>
            </w:r>
          </w:p>
        </w:tc>
        <w:tc>
          <w:tcPr>
            <w:tcW w:w="1753" w:type="pct"/>
          </w:tcPr>
          <w:p w:rsidR="00C30706" w:rsidRPr="003F7CBD" w:rsidRDefault="00AD6A5A" w:rsidP="00C30706">
            <w:r>
              <w:t xml:space="preserve">EC1:nombre= </w:t>
            </w:r>
            <w:r w:rsidR="00FB3BCB">
              <w:t>text</w:t>
            </w:r>
            <w:r>
              <w:t>nombre no nulo</w:t>
            </w:r>
          </w:p>
        </w:tc>
        <w:tc>
          <w:tcPr>
            <w:tcW w:w="776" w:type="pct"/>
          </w:tcPr>
          <w:p w:rsidR="00C30706" w:rsidRPr="003F7CBD" w:rsidRDefault="00C30706" w:rsidP="00C30706">
            <w:r>
              <w:t>Válido</w:t>
            </w:r>
          </w:p>
        </w:tc>
        <w:tc>
          <w:tcPr>
            <w:tcW w:w="1302" w:type="pct"/>
          </w:tcPr>
          <w:p w:rsidR="00C30706" w:rsidRPr="003F7CBD" w:rsidRDefault="00FB3BCB" w:rsidP="00C30706">
            <w:r>
              <w:t xml:space="preserve">Hamburguesa </w:t>
            </w:r>
            <w:r w:rsidR="00AD6A5A">
              <w:t>Clásica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C30706"/>
        </w:tc>
        <w:tc>
          <w:tcPr>
            <w:tcW w:w="1753" w:type="pct"/>
          </w:tcPr>
          <w:p w:rsidR="00C30706" w:rsidRDefault="00C30706" w:rsidP="00C30706">
            <w:r>
              <w:t xml:space="preserve">EC2: </w:t>
            </w:r>
            <w:r w:rsidR="00AD6A5A">
              <w:t>nombre=textnombre</w:t>
            </w:r>
            <w:r w:rsidR="00FB3BCB">
              <w:t xml:space="preserve"> Null</w:t>
            </w:r>
          </w:p>
          <w:p w:rsidR="008C4F9D" w:rsidRPr="003F7CBD" w:rsidRDefault="008C4F9D" w:rsidP="00C30706"/>
        </w:tc>
        <w:tc>
          <w:tcPr>
            <w:tcW w:w="776" w:type="pct"/>
          </w:tcPr>
          <w:p w:rsidR="00C30706" w:rsidRPr="003F7CBD" w:rsidRDefault="00C30706" w:rsidP="00C30706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C30706" w:rsidP="00C30706">
            <w:r>
              <w:t>------------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AD6A5A" w:rsidP="008C4F9D">
            <w:r>
              <w:t>Precio Compra</w:t>
            </w:r>
          </w:p>
        </w:tc>
        <w:tc>
          <w:tcPr>
            <w:tcW w:w="1753" w:type="pct"/>
          </w:tcPr>
          <w:p w:rsidR="00C30706" w:rsidRDefault="00AD6A5A" w:rsidP="008C4F9D">
            <w:r>
              <w:t>EC1:preciocompra</w:t>
            </w:r>
            <w:r w:rsidR="004E7E18">
              <w:t>=</w:t>
            </w:r>
            <w:r w:rsidR="00570713">
              <w:t xml:space="preserve">float </w:t>
            </w:r>
            <w:r>
              <w:t>&gt; 0</w:t>
            </w:r>
          </w:p>
          <w:p w:rsidR="008C4F9D" w:rsidRPr="003F7CBD" w:rsidRDefault="008C4F9D" w:rsidP="008C4F9D"/>
        </w:tc>
        <w:tc>
          <w:tcPr>
            <w:tcW w:w="776" w:type="pct"/>
          </w:tcPr>
          <w:p w:rsidR="00C30706" w:rsidRPr="003F7CBD" w:rsidRDefault="008C4F9D" w:rsidP="008C4F9D">
            <w:r>
              <w:t>Válido</w:t>
            </w:r>
          </w:p>
        </w:tc>
        <w:tc>
          <w:tcPr>
            <w:tcW w:w="1302" w:type="pct"/>
          </w:tcPr>
          <w:p w:rsidR="00C30706" w:rsidRPr="003F7CBD" w:rsidRDefault="00AD6A5A" w:rsidP="008C4F9D">
            <w:r>
              <w:t>10.50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8C4F9D"/>
        </w:tc>
        <w:tc>
          <w:tcPr>
            <w:tcW w:w="1753" w:type="pct"/>
          </w:tcPr>
          <w:p w:rsidR="00C30706" w:rsidRPr="003F7CBD" w:rsidRDefault="008C4F9D" w:rsidP="008C4F9D">
            <w:r>
              <w:t>EC2:</w:t>
            </w:r>
            <w:r w:rsidR="00AD6A5A">
              <w:t xml:space="preserve"> </w:t>
            </w:r>
            <w:r w:rsidR="00AD6A5A" w:rsidRPr="00AD6A5A">
              <w:rPr>
                <w:sz w:val="22"/>
              </w:rPr>
              <w:t>preciocompra</w:t>
            </w:r>
            <w:r w:rsidR="004E7E18">
              <w:rPr>
                <w:sz w:val="22"/>
              </w:rPr>
              <w:t>=</w:t>
            </w:r>
            <w:r w:rsidR="00AD6A5A">
              <w:rPr>
                <w:sz w:val="22"/>
              </w:rPr>
              <w:t xml:space="preserve"> </w:t>
            </w:r>
            <w:r w:rsidR="00570713">
              <w:rPr>
                <w:sz w:val="22"/>
              </w:rPr>
              <w:t xml:space="preserve">float </w:t>
            </w:r>
            <w:r w:rsidR="00AD6A5A">
              <w:rPr>
                <w:sz w:val="22"/>
              </w:rPr>
              <w:t>&lt;</w:t>
            </w:r>
            <w:r w:rsidR="00AD6A5A" w:rsidRPr="00AD6A5A">
              <w:rPr>
                <w:sz w:val="22"/>
              </w:rPr>
              <w:t>0</w:t>
            </w:r>
          </w:p>
        </w:tc>
        <w:tc>
          <w:tcPr>
            <w:tcW w:w="776" w:type="pct"/>
          </w:tcPr>
          <w:p w:rsidR="00C30706" w:rsidRPr="003F7CBD" w:rsidRDefault="008C4F9D" w:rsidP="008C4F9D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8C4F9D" w:rsidP="008C4F9D">
            <w:r>
              <w:t>------------</w:t>
            </w:r>
          </w:p>
        </w:tc>
      </w:tr>
      <w:tr w:rsidR="004976C0" w:rsidRPr="003F7CBD" w:rsidTr="00D200CF">
        <w:trPr>
          <w:trHeight w:val="578"/>
        </w:trPr>
        <w:tc>
          <w:tcPr>
            <w:tcW w:w="1170" w:type="pct"/>
          </w:tcPr>
          <w:p w:rsidR="00C30706" w:rsidRPr="003F7CBD" w:rsidRDefault="00AD6A5A" w:rsidP="00AD6A5A">
            <w:r>
              <w:t>Precio Venta</w:t>
            </w:r>
          </w:p>
        </w:tc>
        <w:tc>
          <w:tcPr>
            <w:tcW w:w="1753" w:type="pct"/>
          </w:tcPr>
          <w:p w:rsidR="00C30706" w:rsidRPr="003F7CBD" w:rsidRDefault="004976C0" w:rsidP="00AD6A5A">
            <w:r>
              <w:t xml:space="preserve">EC1: </w:t>
            </w:r>
            <w:r w:rsidR="00AD6A5A">
              <w:t xml:space="preserve">precioVenta </w:t>
            </w:r>
            <w:r w:rsidR="004E7E18">
              <w:t>=</w:t>
            </w:r>
            <w:r w:rsidR="00570713">
              <w:t xml:space="preserve">float </w:t>
            </w:r>
            <w:r w:rsidR="00AD6A5A">
              <w:t>&gt; 0</w:t>
            </w:r>
          </w:p>
        </w:tc>
        <w:tc>
          <w:tcPr>
            <w:tcW w:w="776" w:type="pct"/>
          </w:tcPr>
          <w:p w:rsidR="00C30706" w:rsidRPr="003F7CBD" w:rsidRDefault="004976C0" w:rsidP="004976C0">
            <w:r>
              <w:t>Válido</w:t>
            </w:r>
          </w:p>
        </w:tc>
        <w:tc>
          <w:tcPr>
            <w:tcW w:w="1302" w:type="pct"/>
          </w:tcPr>
          <w:p w:rsidR="00C30706" w:rsidRPr="003F7CBD" w:rsidRDefault="00570713" w:rsidP="004976C0">
            <w:r>
              <w:t>15.99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C30706" w:rsidRPr="003F7CBD" w:rsidRDefault="00C30706" w:rsidP="004976C0"/>
        </w:tc>
        <w:tc>
          <w:tcPr>
            <w:tcW w:w="1753" w:type="pct"/>
          </w:tcPr>
          <w:p w:rsidR="00C30706" w:rsidRPr="003F7CBD" w:rsidRDefault="004976C0" w:rsidP="004976C0">
            <w:r>
              <w:t xml:space="preserve">Ec2: </w:t>
            </w:r>
            <w:r w:rsidR="00AD6A5A">
              <w:t>precioVenta</w:t>
            </w:r>
            <w:r w:rsidR="004E7E18">
              <w:t>=</w:t>
            </w:r>
            <w:r w:rsidR="00AD6A5A">
              <w:t xml:space="preserve"> </w:t>
            </w:r>
            <w:r w:rsidR="00570713">
              <w:t xml:space="preserve">float </w:t>
            </w:r>
            <w:r w:rsidR="00AD6A5A">
              <w:t xml:space="preserve">&lt; </w:t>
            </w:r>
            <w:r w:rsidR="00AD6A5A">
              <w:t xml:space="preserve"> 0</w:t>
            </w:r>
          </w:p>
        </w:tc>
        <w:tc>
          <w:tcPr>
            <w:tcW w:w="776" w:type="pct"/>
          </w:tcPr>
          <w:p w:rsidR="00C30706" w:rsidRPr="003F7CBD" w:rsidRDefault="004976C0" w:rsidP="004976C0">
            <w:r>
              <w:t>No Válido</w:t>
            </w:r>
          </w:p>
        </w:tc>
        <w:tc>
          <w:tcPr>
            <w:tcW w:w="1302" w:type="pct"/>
          </w:tcPr>
          <w:p w:rsidR="00C30706" w:rsidRPr="003F7CBD" w:rsidRDefault="004976C0" w:rsidP="004976C0">
            <w:r>
              <w:t>------------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4976C0" w:rsidRDefault="00AD6A5A" w:rsidP="003F7CBD">
            <w:r>
              <w:t>Stock</w:t>
            </w:r>
            <w:r w:rsidR="004976C0">
              <w:t xml:space="preserve"> </w:t>
            </w:r>
          </w:p>
        </w:tc>
        <w:tc>
          <w:tcPr>
            <w:tcW w:w="1753" w:type="pct"/>
          </w:tcPr>
          <w:p w:rsidR="004976C0" w:rsidRDefault="004976C0" w:rsidP="00AD6A5A">
            <w:r>
              <w:t xml:space="preserve">Ec1: </w:t>
            </w:r>
            <w:r w:rsidR="00AD6A5A">
              <w:t>Stock=</w:t>
            </w:r>
            <w:r w:rsidR="003F6C2C">
              <w:t xml:space="preserve"> </w:t>
            </w:r>
            <w:r w:rsidR="00570713">
              <w:t>stock</w:t>
            </w:r>
            <w:r w:rsidR="003F6C2C">
              <w:t>int &gt;0</w:t>
            </w:r>
          </w:p>
        </w:tc>
        <w:tc>
          <w:tcPr>
            <w:tcW w:w="776" w:type="pct"/>
          </w:tcPr>
          <w:p w:rsidR="004976C0" w:rsidRDefault="004976C0" w:rsidP="003F7CBD">
            <w:r>
              <w:t>Válido</w:t>
            </w:r>
          </w:p>
        </w:tc>
        <w:tc>
          <w:tcPr>
            <w:tcW w:w="1302" w:type="pct"/>
          </w:tcPr>
          <w:p w:rsidR="004976C0" w:rsidRDefault="004E7E18" w:rsidP="003F7CBD">
            <w:r>
              <w:t>10</w:t>
            </w:r>
          </w:p>
        </w:tc>
      </w:tr>
      <w:tr w:rsidR="004976C0" w:rsidRPr="003F7CBD" w:rsidTr="00D200CF">
        <w:trPr>
          <w:trHeight w:val="560"/>
        </w:trPr>
        <w:tc>
          <w:tcPr>
            <w:tcW w:w="1170" w:type="pct"/>
          </w:tcPr>
          <w:p w:rsidR="004976C0" w:rsidRDefault="004976C0" w:rsidP="003F7CBD"/>
          <w:p w:rsidR="00AC5B00" w:rsidRDefault="00AC5B00" w:rsidP="003F7CBD"/>
          <w:p w:rsidR="00AC5B00" w:rsidRDefault="00570713" w:rsidP="003F7CBD">
            <w:r>
              <w:t>Categoría</w:t>
            </w:r>
          </w:p>
          <w:p w:rsidR="00AC5B00" w:rsidRDefault="00AC5B00" w:rsidP="003F7CBD"/>
        </w:tc>
        <w:tc>
          <w:tcPr>
            <w:tcW w:w="1753" w:type="pct"/>
          </w:tcPr>
          <w:p w:rsidR="004976C0" w:rsidRDefault="003F6C2C" w:rsidP="003F6C2C">
            <w:r>
              <w:t xml:space="preserve">EC2: Stock = </w:t>
            </w:r>
            <w:r w:rsidR="00570713">
              <w:t>stock</w:t>
            </w:r>
            <w:r>
              <w:t>float &lt; 0</w:t>
            </w:r>
          </w:p>
          <w:p w:rsidR="00570713" w:rsidRDefault="00570713" w:rsidP="003F6C2C"/>
          <w:p w:rsidR="00570713" w:rsidRDefault="00570713" w:rsidP="003F6C2C">
            <w:r>
              <w:t>EC1: Categor</w:t>
            </w:r>
            <w:r w:rsidR="004E7E18">
              <w:t>ía= t</w:t>
            </w:r>
            <w:r>
              <w:t>extcategoría</w:t>
            </w:r>
          </w:p>
        </w:tc>
        <w:tc>
          <w:tcPr>
            <w:tcW w:w="776" w:type="pct"/>
          </w:tcPr>
          <w:p w:rsidR="004976C0" w:rsidRDefault="004976C0" w:rsidP="003F7CBD">
            <w:r>
              <w:t>No Válido</w:t>
            </w:r>
          </w:p>
          <w:p w:rsidR="00570713" w:rsidRDefault="00570713" w:rsidP="003F7CBD"/>
          <w:p w:rsidR="00570713" w:rsidRDefault="00570713" w:rsidP="003F7CBD">
            <w:r>
              <w:t>Válido</w:t>
            </w:r>
          </w:p>
          <w:p w:rsidR="004E7E18" w:rsidRDefault="004E7E18" w:rsidP="003F7CBD"/>
        </w:tc>
        <w:tc>
          <w:tcPr>
            <w:tcW w:w="1302" w:type="pct"/>
          </w:tcPr>
          <w:p w:rsidR="004976C0" w:rsidRDefault="004976C0" w:rsidP="003F7CBD">
            <w:r>
              <w:t>--------------</w:t>
            </w:r>
          </w:p>
          <w:p w:rsidR="00570713" w:rsidRDefault="00570713" w:rsidP="003F7CBD"/>
          <w:p w:rsidR="004E7E18" w:rsidRDefault="004E7E18" w:rsidP="003F7CBD">
            <w:r>
              <w:t>Hamburguesas</w:t>
            </w:r>
          </w:p>
        </w:tc>
      </w:tr>
      <w:tr w:rsidR="00570713" w:rsidRPr="003F7CBD" w:rsidTr="00D200CF">
        <w:trPr>
          <w:trHeight w:val="560"/>
        </w:trPr>
        <w:tc>
          <w:tcPr>
            <w:tcW w:w="1170" w:type="pct"/>
          </w:tcPr>
          <w:p w:rsidR="00570713" w:rsidRDefault="00570713" w:rsidP="003F7CBD"/>
        </w:tc>
        <w:tc>
          <w:tcPr>
            <w:tcW w:w="1753" w:type="pct"/>
          </w:tcPr>
          <w:p w:rsidR="00570713" w:rsidRDefault="00570713" w:rsidP="003F6C2C"/>
          <w:p w:rsidR="004E7E18" w:rsidRDefault="004E7E18" w:rsidP="003F6C2C">
            <w:r>
              <w:t>EC2: Categoría= textcategoría</w:t>
            </w:r>
          </w:p>
        </w:tc>
        <w:tc>
          <w:tcPr>
            <w:tcW w:w="776" w:type="pct"/>
          </w:tcPr>
          <w:p w:rsidR="00570713" w:rsidRDefault="00570713" w:rsidP="003F7CBD"/>
          <w:p w:rsidR="004E7E18" w:rsidRDefault="004E7E18" w:rsidP="003F7CBD">
            <w:r>
              <w:t>No Válido</w:t>
            </w:r>
          </w:p>
        </w:tc>
        <w:tc>
          <w:tcPr>
            <w:tcW w:w="1302" w:type="pct"/>
          </w:tcPr>
          <w:p w:rsidR="00570713" w:rsidRDefault="00570713" w:rsidP="003F7CBD"/>
          <w:p w:rsidR="004E7E18" w:rsidRDefault="004E7E18" w:rsidP="003F7CBD">
            <w:r>
              <w:t>-------------</w:t>
            </w:r>
          </w:p>
        </w:tc>
      </w:tr>
    </w:tbl>
    <w:p w:rsidR="004D6B86" w:rsidRDefault="00345333">
      <w:pPr>
        <w:pStyle w:val="Tablailustracin"/>
      </w:pPr>
      <w:r>
        <w:rPr>
          <w:rStyle w:val="nfasis"/>
          <w:lang w:bidi="es-ES"/>
        </w:rPr>
        <w:t>Nota</w:t>
      </w:r>
      <w:r w:rsidR="001664A2">
        <w:rPr>
          <w:lang w:bidi="es-ES"/>
        </w:rPr>
        <w:t xml:space="preserve">: </w:t>
      </w:r>
      <w:r w:rsidR="004976C0">
        <w:t>Según las variables de dos perfiles a utilizar en el login de nuestro módulo.</w:t>
      </w:r>
    </w:p>
    <w:p w:rsidR="004D6B86" w:rsidRPr="00D200CF" w:rsidRDefault="004976C0">
      <w:pPr>
        <w:pStyle w:val="Tablailustracin"/>
        <w:rPr>
          <w:rFonts w:asciiTheme="majorHAnsi" w:eastAsiaTheme="majorEastAsia" w:hAnsiTheme="majorHAnsi" w:cstheme="majorBidi"/>
          <w:b/>
          <w:lang w:bidi="es-ES"/>
        </w:rPr>
      </w:pPr>
      <w:r w:rsidRPr="00D200CF">
        <w:rPr>
          <w:rFonts w:asciiTheme="majorHAnsi" w:eastAsiaTheme="majorEastAsia" w:hAnsiTheme="majorHAnsi" w:cstheme="majorBidi"/>
          <w:b/>
          <w:lang w:bidi="es-ES"/>
        </w:rPr>
        <w:t>VALIDACIÓN DE CAMPOS</w:t>
      </w:r>
    </w:p>
    <w:p w:rsidR="004976C0" w:rsidRDefault="00FB3BCB">
      <w:pPr>
        <w:pStyle w:val="Tablailustracin"/>
      </w:pPr>
      <w:r w:rsidRPr="00FB3BCB">
        <w:drawing>
          <wp:inline distT="0" distB="0" distL="0" distR="0" wp14:anchorId="488FFA8B" wp14:editId="3391AAE3">
            <wp:extent cx="5731510" cy="254889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CB" w:rsidRDefault="00FB3BCB">
      <w:pPr>
        <w:pStyle w:val="Tablailustracin"/>
      </w:pPr>
      <w:r w:rsidRPr="00FB3BCB">
        <w:lastRenderedPageBreak/>
        <w:drawing>
          <wp:inline distT="0" distB="0" distL="0" distR="0" wp14:anchorId="1A4E421B" wp14:editId="37F6419F">
            <wp:extent cx="5731510" cy="28517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CB" w:rsidRDefault="00FB3BCB">
      <w:pPr>
        <w:pStyle w:val="Tablailustracin"/>
      </w:pPr>
      <w:r w:rsidRPr="00FB3BCB">
        <w:drawing>
          <wp:inline distT="0" distB="0" distL="0" distR="0" wp14:anchorId="019F8D8D" wp14:editId="60321F7A">
            <wp:extent cx="5731510" cy="19081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FB3BCB">
      <w:pPr>
        <w:pStyle w:val="Tablailustracin"/>
      </w:pPr>
      <w:r w:rsidRPr="00FB3BCB">
        <w:drawing>
          <wp:inline distT="0" distB="0" distL="0" distR="0" wp14:anchorId="44CE1A6A" wp14:editId="562D5F35">
            <wp:extent cx="5731510" cy="26581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FB3BCB">
      <w:pPr>
        <w:pStyle w:val="Tablailustracin"/>
      </w:pPr>
      <w:r w:rsidRPr="00FB3BCB">
        <w:lastRenderedPageBreak/>
        <w:drawing>
          <wp:inline distT="0" distB="0" distL="0" distR="0" wp14:anchorId="5079A42C" wp14:editId="78F8324E">
            <wp:extent cx="5731510" cy="2296795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0CF" w:rsidSect="001C4A59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F9D" w:rsidRDefault="00C60F9D">
      <w:pPr>
        <w:spacing w:line="240" w:lineRule="auto"/>
      </w:pPr>
      <w:r>
        <w:separator/>
      </w:r>
    </w:p>
    <w:p w:rsidR="00C60F9D" w:rsidRDefault="00C60F9D"/>
  </w:endnote>
  <w:endnote w:type="continuationSeparator" w:id="0">
    <w:p w:rsidR="00C60F9D" w:rsidRDefault="00C60F9D">
      <w:pPr>
        <w:spacing w:line="240" w:lineRule="auto"/>
      </w:pPr>
      <w:r>
        <w:continuationSeparator/>
      </w:r>
    </w:p>
    <w:p w:rsidR="00C60F9D" w:rsidRDefault="00C60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F9D" w:rsidRDefault="00C60F9D">
      <w:pPr>
        <w:spacing w:line="240" w:lineRule="auto"/>
      </w:pPr>
      <w:r>
        <w:separator/>
      </w:r>
    </w:p>
    <w:p w:rsidR="00C60F9D" w:rsidRDefault="00C60F9D"/>
  </w:footnote>
  <w:footnote w:type="continuationSeparator" w:id="0">
    <w:p w:rsidR="00C60F9D" w:rsidRDefault="00C60F9D">
      <w:pPr>
        <w:spacing w:line="240" w:lineRule="auto"/>
      </w:pPr>
      <w:r>
        <w:continuationSeparator/>
      </w:r>
    </w:p>
    <w:p w:rsidR="00C60F9D" w:rsidRDefault="00C60F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2"/>
      <w:gridCol w:w="1044"/>
    </w:tblGrid>
    <w:tr w:rsidR="004D6B86">
      <w:tc>
        <w:tcPr>
          <w:tcW w:w="8280" w:type="dxa"/>
        </w:tcPr>
        <w:p w:rsidR="004D6B86" w:rsidRPr="00170521" w:rsidRDefault="00C60F9D" w:rsidP="00C30706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placeholder>
                <w:docPart w:val="D4584B40C41444DEB1EE169F8C9B5CC4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C5B00">
                <w:t>CN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4C0BEA"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5"/>
      <w:gridCol w:w="1041"/>
    </w:tblGrid>
    <w:tr w:rsidR="004D6B86">
      <w:tc>
        <w:tcPr>
          <w:tcW w:w="8280" w:type="dxa"/>
        </w:tcPr>
        <w:p w:rsidR="004D6B86" w:rsidRPr="009F0414" w:rsidRDefault="00071433" w:rsidP="00504F88">
          <w:pPr>
            <w:pStyle w:val="Encabezado"/>
          </w:pPr>
          <w:r>
            <w:rPr>
              <w:lang w:bidi="es-ES"/>
            </w:rPr>
            <w:t>PRUEBA DE CAJA NEGRA</w:t>
          </w:r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B3BCB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  <w:tr w:rsidR="00071433">
      <w:tc>
        <w:tcPr>
          <w:tcW w:w="8280" w:type="dxa"/>
        </w:tcPr>
        <w:p w:rsidR="00071433" w:rsidRDefault="00071433" w:rsidP="00504F88">
          <w:pPr>
            <w:pStyle w:val="Encabezado"/>
            <w:rPr>
              <w:lang w:bidi="es-ES"/>
            </w:rPr>
          </w:pPr>
        </w:p>
      </w:tc>
      <w:tc>
        <w:tcPr>
          <w:tcW w:w="1080" w:type="dxa"/>
        </w:tcPr>
        <w:p w:rsidR="00071433" w:rsidRDefault="00071433">
          <w:pPr>
            <w:pStyle w:val="Encabezado"/>
            <w:jc w:val="right"/>
            <w:rPr>
              <w:lang w:bidi="es-ES"/>
            </w:rPr>
          </w:pPr>
        </w:p>
      </w:tc>
    </w:tr>
  </w:tbl>
  <w:p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33"/>
    <w:rsid w:val="00006BBA"/>
    <w:rsid w:val="0001010E"/>
    <w:rsid w:val="000217F5"/>
    <w:rsid w:val="00056CA7"/>
    <w:rsid w:val="00071433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119EC"/>
    <w:rsid w:val="00336906"/>
    <w:rsid w:val="00345333"/>
    <w:rsid w:val="003A06C6"/>
    <w:rsid w:val="003E36B1"/>
    <w:rsid w:val="003E4162"/>
    <w:rsid w:val="003F6C2C"/>
    <w:rsid w:val="003F7CBD"/>
    <w:rsid w:val="00481CF8"/>
    <w:rsid w:val="00492C2D"/>
    <w:rsid w:val="004976C0"/>
    <w:rsid w:val="004A3D87"/>
    <w:rsid w:val="004B18A9"/>
    <w:rsid w:val="004C0BEA"/>
    <w:rsid w:val="004D4F8C"/>
    <w:rsid w:val="004D6B86"/>
    <w:rsid w:val="004E7E18"/>
    <w:rsid w:val="00504F88"/>
    <w:rsid w:val="0055242C"/>
    <w:rsid w:val="00570713"/>
    <w:rsid w:val="00595412"/>
    <w:rsid w:val="0061747E"/>
    <w:rsid w:val="00641876"/>
    <w:rsid w:val="00645290"/>
    <w:rsid w:val="006B015B"/>
    <w:rsid w:val="006C162F"/>
    <w:rsid w:val="006D7EE9"/>
    <w:rsid w:val="007244DE"/>
    <w:rsid w:val="007435DB"/>
    <w:rsid w:val="0076657D"/>
    <w:rsid w:val="0081390C"/>
    <w:rsid w:val="00816831"/>
    <w:rsid w:val="00837D67"/>
    <w:rsid w:val="008747E8"/>
    <w:rsid w:val="008A2A83"/>
    <w:rsid w:val="008C4F9D"/>
    <w:rsid w:val="00910F0E"/>
    <w:rsid w:val="00961AE5"/>
    <w:rsid w:val="009A2C38"/>
    <w:rsid w:val="009F0414"/>
    <w:rsid w:val="00A4757D"/>
    <w:rsid w:val="00A77F6B"/>
    <w:rsid w:val="00A81BB2"/>
    <w:rsid w:val="00AA5C05"/>
    <w:rsid w:val="00AC5B00"/>
    <w:rsid w:val="00AD6A5A"/>
    <w:rsid w:val="00BB5F15"/>
    <w:rsid w:val="00C30706"/>
    <w:rsid w:val="00C3438C"/>
    <w:rsid w:val="00C40822"/>
    <w:rsid w:val="00C5686B"/>
    <w:rsid w:val="00C60F9D"/>
    <w:rsid w:val="00C74024"/>
    <w:rsid w:val="00C83B15"/>
    <w:rsid w:val="00C925C8"/>
    <w:rsid w:val="00CB7F84"/>
    <w:rsid w:val="00CF1B55"/>
    <w:rsid w:val="00D200CF"/>
    <w:rsid w:val="00DA33D3"/>
    <w:rsid w:val="00DB2E59"/>
    <w:rsid w:val="00DB358F"/>
    <w:rsid w:val="00DC44F1"/>
    <w:rsid w:val="00DF1255"/>
    <w:rsid w:val="00DF6D26"/>
    <w:rsid w:val="00E7206B"/>
    <w:rsid w:val="00E7305D"/>
    <w:rsid w:val="00EA780C"/>
    <w:rsid w:val="00EB69D3"/>
    <w:rsid w:val="00F31D66"/>
    <w:rsid w:val="00F363EC"/>
    <w:rsid w:val="00F413AC"/>
    <w:rsid w:val="00F86369"/>
    <w:rsid w:val="00FB3BCB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6F8B08-9A71-4CC4-AA6A-3484522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584B40C41444DEB1EE169F8C9B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837F7-FA31-4A86-A35F-8AA725C9A9F5}"/>
      </w:docPartPr>
      <w:docPartBody>
        <w:p w:rsidR="00C02891" w:rsidRDefault="004E3647" w:rsidP="004E3647">
          <w:pPr>
            <w:pStyle w:val="D4584B40C41444DEB1EE169F8C9B5CC4"/>
          </w:pPr>
          <w:r w:rsidRPr="003F7CBD">
            <w:rPr>
              <w:lang w:bidi="es-ES"/>
            </w:rPr>
            <w:t>123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47"/>
    <w:rsid w:val="004E3647"/>
    <w:rsid w:val="008A2E5F"/>
    <w:rsid w:val="00A12E31"/>
    <w:rsid w:val="00C02891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3B45D6CD3149BE8A98A2850C43C514">
    <w:name w:val="CF3B45D6CD3149BE8A98A2850C43C514"/>
  </w:style>
  <w:style w:type="paragraph" w:customStyle="1" w:styleId="FF37FD68D8E94A7794BCEB8D26C48902">
    <w:name w:val="FF37FD68D8E94A7794BCEB8D26C48902"/>
  </w:style>
  <w:style w:type="paragraph" w:customStyle="1" w:styleId="9CA52E95FFEA44988976238A7037766F">
    <w:name w:val="9CA52E95FFEA44988976238A7037766F"/>
  </w:style>
  <w:style w:type="paragraph" w:customStyle="1" w:styleId="907C4DFAF1BF4E84956A92AFF3BEA5F0">
    <w:name w:val="907C4DFAF1BF4E84956A92AFF3BEA5F0"/>
  </w:style>
  <w:style w:type="character" w:styleId="nfasis">
    <w:name w:val="Emphasis"/>
    <w:basedOn w:val="Fuentedeprrafopredeter"/>
    <w:uiPriority w:val="4"/>
    <w:qFormat/>
    <w:rPr>
      <w:i/>
      <w:iCs/>
    </w:rPr>
  </w:style>
  <w:style w:type="paragraph" w:customStyle="1" w:styleId="F413263C82424126BCAE14B79DEDC54B">
    <w:name w:val="F413263C82424126BCAE14B79DEDC54B"/>
  </w:style>
  <w:style w:type="paragraph" w:customStyle="1" w:styleId="13D7CBEBBBC842EBA0E044865906ED93">
    <w:name w:val="13D7CBEBBBC842EBA0E044865906ED93"/>
  </w:style>
  <w:style w:type="paragraph" w:customStyle="1" w:styleId="B0B8DA396B9F43A186FD0E6BEF2C84AC">
    <w:name w:val="B0B8DA396B9F43A186FD0E6BEF2C84AC"/>
  </w:style>
  <w:style w:type="paragraph" w:customStyle="1" w:styleId="EAFAD99B5DFB43BB8ED0DABE9E8294DA">
    <w:name w:val="EAFAD99B5DFB43BB8ED0DABE9E8294DA"/>
  </w:style>
  <w:style w:type="paragraph" w:customStyle="1" w:styleId="F4B62A8469CE470F83009AB10F9B8E0C">
    <w:name w:val="F4B62A8469CE470F83009AB10F9B8E0C"/>
  </w:style>
  <w:style w:type="paragraph" w:customStyle="1" w:styleId="FDA57140C13441E7BCC78EE33F45DB17">
    <w:name w:val="FDA57140C13441E7BCC78EE33F45DB17"/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paragraph" w:customStyle="1" w:styleId="4322A0194CE84C928941B453DF286C78">
    <w:name w:val="4322A0194CE84C928941B453DF286C78"/>
  </w:style>
  <w:style w:type="paragraph" w:customStyle="1" w:styleId="FFB3DA0253CE49298D5D2A9EF7896923">
    <w:name w:val="FFB3DA0253CE49298D5D2A9EF7896923"/>
  </w:style>
  <w:style w:type="character" w:customStyle="1" w:styleId="Ttulo3Car">
    <w:name w:val="Título 3 Car"/>
    <w:basedOn w:val="Fuentedeprrafopredeter"/>
    <w:link w:val="Ttulo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68E35DCB093D4664B5E509055A4E73DE">
    <w:name w:val="68E35DCB093D4664B5E509055A4E73DE"/>
  </w:style>
  <w:style w:type="paragraph" w:customStyle="1" w:styleId="18B1A9D40DCE4832B38E988FB0F92123">
    <w:name w:val="18B1A9D40DCE4832B38E988FB0F92123"/>
  </w:style>
  <w:style w:type="character" w:customStyle="1" w:styleId="Ttulo4Car">
    <w:name w:val="Título 4 Car"/>
    <w:basedOn w:val="Fuentedeprrafopredeter"/>
    <w:link w:val="Ttulo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A299D5D4B6964CC08CF59138FD6D539A">
    <w:name w:val="A299D5D4B6964CC08CF59138FD6D539A"/>
  </w:style>
  <w:style w:type="paragraph" w:customStyle="1" w:styleId="856BDD59AF284198B823BFB40384CD08">
    <w:name w:val="856BDD59AF284198B823BFB40384CD08"/>
  </w:style>
  <w:style w:type="character" w:customStyle="1" w:styleId="Ttulo5Car">
    <w:name w:val="Título 5 Car"/>
    <w:basedOn w:val="Fuentedeprrafopredeter"/>
    <w:link w:val="Ttulo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A01219E7BFCB4860929D00013B3CE2A5">
    <w:name w:val="A01219E7BFCB4860929D00013B3CE2A5"/>
  </w:style>
  <w:style w:type="paragraph" w:customStyle="1" w:styleId="E824B94843FC49CCB81334FFA852F541">
    <w:name w:val="E824B94843FC49CCB81334FFA852F541"/>
  </w:style>
  <w:style w:type="paragraph" w:customStyle="1" w:styleId="F411756D3B3743FA8058AB409DB9EB58">
    <w:name w:val="F411756D3B3743FA8058AB409DB9EB58"/>
  </w:style>
  <w:style w:type="paragraph" w:customStyle="1" w:styleId="51848654D7E34E5DBBC08BD741C7D841">
    <w:name w:val="51848654D7E34E5DBBC08BD741C7D841"/>
  </w:style>
  <w:style w:type="paragraph" w:customStyle="1" w:styleId="8BFD0C9247644E1DB40DB588A5103B1F">
    <w:name w:val="8BFD0C9247644E1DB40DB588A5103B1F"/>
  </w:style>
  <w:style w:type="paragraph" w:customStyle="1" w:styleId="ADDBBAB2AC1B454989546870D246B9E9">
    <w:name w:val="ADDBBAB2AC1B454989546870D246B9E9"/>
  </w:style>
  <w:style w:type="paragraph" w:customStyle="1" w:styleId="D5AD6E12749E441D97419E409FB4F75F">
    <w:name w:val="D5AD6E12749E441D97419E409FB4F75F"/>
  </w:style>
  <w:style w:type="paragraph" w:customStyle="1" w:styleId="A81FCCEA868F4DBEBD4F6A4E949FB7FF">
    <w:name w:val="A81FCCEA868F4DBEBD4F6A4E949FB7FF"/>
  </w:style>
  <w:style w:type="paragraph" w:customStyle="1" w:styleId="1FBA3BE837224860923E9B15A03D3767">
    <w:name w:val="1FBA3BE837224860923E9B15A03D3767"/>
  </w:style>
  <w:style w:type="paragraph" w:customStyle="1" w:styleId="10F4C1F89042479ABA31B19E02F74E3E">
    <w:name w:val="10F4C1F89042479ABA31B19E02F74E3E"/>
  </w:style>
  <w:style w:type="paragraph" w:customStyle="1" w:styleId="4962D915B02640A49E0572AC5B4B100A">
    <w:name w:val="4962D915B02640A49E0572AC5B4B100A"/>
  </w:style>
  <w:style w:type="paragraph" w:customStyle="1" w:styleId="B4EDE7F5FDE74186AC3590AF5CD31E6B">
    <w:name w:val="B4EDE7F5FDE74186AC3590AF5CD31E6B"/>
  </w:style>
  <w:style w:type="paragraph" w:customStyle="1" w:styleId="00D6F06DC2A847C4B169B4E5F0377367">
    <w:name w:val="00D6F06DC2A847C4B169B4E5F0377367"/>
  </w:style>
  <w:style w:type="paragraph" w:customStyle="1" w:styleId="614231095F88433989829E46E9291D87">
    <w:name w:val="614231095F88433989829E46E9291D87"/>
  </w:style>
  <w:style w:type="paragraph" w:customStyle="1" w:styleId="2C99800C2D6A4038929E4234A8BFD42A">
    <w:name w:val="2C99800C2D6A4038929E4234A8BFD42A"/>
  </w:style>
  <w:style w:type="paragraph" w:customStyle="1" w:styleId="A5320A26EE2B493CBC7B5410C1125528">
    <w:name w:val="A5320A26EE2B493CBC7B5410C1125528"/>
  </w:style>
  <w:style w:type="paragraph" w:customStyle="1" w:styleId="17A6AA4EF780466E99324424930509EA">
    <w:name w:val="17A6AA4EF780466E99324424930509EA"/>
  </w:style>
  <w:style w:type="paragraph" w:customStyle="1" w:styleId="937D1E2C6C1E41118BC34E6DB297EF01">
    <w:name w:val="937D1E2C6C1E41118BC34E6DB297EF01"/>
  </w:style>
  <w:style w:type="paragraph" w:customStyle="1" w:styleId="586F38BF739E440493F9E5D5BAD74ABB">
    <w:name w:val="586F38BF739E440493F9E5D5BAD74ABB"/>
  </w:style>
  <w:style w:type="paragraph" w:customStyle="1" w:styleId="115B1BC584184BB799552739A9818100">
    <w:name w:val="115B1BC584184BB799552739A9818100"/>
  </w:style>
  <w:style w:type="paragraph" w:customStyle="1" w:styleId="B2C95F8FF5B842BC8746281B2F40863B">
    <w:name w:val="B2C95F8FF5B842BC8746281B2F40863B"/>
  </w:style>
  <w:style w:type="paragraph" w:customStyle="1" w:styleId="2FCAB6E695C14BC69DC04A52D11570EF">
    <w:name w:val="2FCAB6E695C14BC69DC04A52D11570EF"/>
  </w:style>
  <w:style w:type="paragraph" w:customStyle="1" w:styleId="1E0C8668BFE34E20B0195B75D4DB91EB">
    <w:name w:val="1E0C8668BFE34E20B0195B75D4DB91EB"/>
  </w:style>
  <w:style w:type="paragraph" w:customStyle="1" w:styleId="6C9525F7C47D4C4AA40DE37F59F50BF7">
    <w:name w:val="6C9525F7C47D4C4AA40DE37F59F50BF7"/>
  </w:style>
  <w:style w:type="paragraph" w:customStyle="1" w:styleId="85B4099AA2A146DC9487AA7ECC0184A5">
    <w:name w:val="85B4099AA2A146DC9487AA7ECC0184A5"/>
  </w:style>
  <w:style w:type="paragraph" w:customStyle="1" w:styleId="DD0396B93A7140B68C60891462008828">
    <w:name w:val="DD0396B93A7140B68C60891462008828"/>
  </w:style>
  <w:style w:type="paragraph" w:customStyle="1" w:styleId="529C3EAF2CEA4C23B881A5DD1064626D">
    <w:name w:val="529C3EAF2CEA4C23B881A5DD1064626D"/>
  </w:style>
  <w:style w:type="paragraph" w:customStyle="1" w:styleId="B51100D7504C459CB1B682261B4A9137">
    <w:name w:val="B51100D7504C459CB1B682261B4A9137"/>
  </w:style>
  <w:style w:type="paragraph" w:customStyle="1" w:styleId="456687B80F3A455F95C76F701DDBACF7">
    <w:name w:val="456687B80F3A455F95C76F701DDBACF7"/>
  </w:style>
  <w:style w:type="paragraph" w:customStyle="1" w:styleId="A7D8CE494DE84B30957D654139CDE76C">
    <w:name w:val="A7D8CE494DE84B30957D654139CDE76C"/>
  </w:style>
  <w:style w:type="paragraph" w:customStyle="1" w:styleId="D1F496132A15418A83FB5609858719D8">
    <w:name w:val="D1F496132A15418A83FB5609858719D8"/>
  </w:style>
  <w:style w:type="paragraph" w:customStyle="1" w:styleId="1460A22081944DE79B69ED14D730AADD">
    <w:name w:val="1460A22081944DE79B69ED14D730AADD"/>
  </w:style>
  <w:style w:type="paragraph" w:customStyle="1" w:styleId="1DB795BCA5FC4081B0E2786FDC380F8F">
    <w:name w:val="1DB795BCA5FC4081B0E2786FDC380F8F"/>
  </w:style>
  <w:style w:type="paragraph" w:customStyle="1" w:styleId="A1266F757AE84D8CB1BF23BB23A203CF">
    <w:name w:val="A1266F757AE84D8CB1BF23BB23A203CF"/>
  </w:style>
  <w:style w:type="paragraph" w:customStyle="1" w:styleId="C43A68AAA19D4B9B871249EFDCDF97A7">
    <w:name w:val="C43A68AAA19D4B9B871249EFDCDF97A7"/>
  </w:style>
  <w:style w:type="paragraph" w:customStyle="1" w:styleId="A567AF7E662943CD9E21E17A6D497014">
    <w:name w:val="A567AF7E662943CD9E21E17A6D497014"/>
  </w:style>
  <w:style w:type="paragraph" w:customStyle="1" w:styleId="3D755C3233E34BAA8BEFF837C8E75F32">
    <w:name w:val="3D755C3233E34BAA8BEFF837C8E75F32"/>
  </w:style>
  <w:style w:type="paragraph" w:customStyle="1" w:styleId="4E987855D9F14A5DA48ED8C28DBEE8AF">
    <w:name w:val="4E987855D9F14A5DA48ED8C28DBEE8AF"/>
  </w:style>
  <w:style w:type="paragraph" w:customStyle="1" w:styleId="E5B228CB07944C20AC443F1E5DAB371F">
    <w:name w:val="E5B228CB07944C20AC443F1E5DAB371F"/>
  </w:style>
  <w:style w:type="paragraph" w:customStyle="1" w:styleId="2DCFED4436A54C1593CB991006248D82">
    <w:name w:val="2DCFED4436A54C1593CB991006248D82"/>
  </w:style>
  <w:style w:type="paragraph" w:customStyle="1" w:styleId="52D6685491624CF3970C2795B1D80935">
    <w:name w:val="52D6685491624CF3970C2795B1D80935"/>
  </w:style>
  <w:style w:type="paragraph" w:customStyle="1" w:styleId="3D4E1B0D7AF5494B8453EC35C5FD6170">
    <w:name w:val="3D4E1B0D7AF5494B8453EC35C5FD6170"/>
  </w:style>
  <w:style w:type="paragraph" w:customStyle="1" w:styleId="725CE82465BE40CBB08A6E67536E36A6">
    <w:name w:val="725CE82465BE40CBB08A6E67536E36A6"/>
  </w:style>
  <w:style w:type="paragraph" w:customStyle="1" w:styleId="DE93CFBD99224F06B10FB235420BDB0F">
    <w:name w:val="DE93CFBD99224F06B10FB235420BDB0F"/>
  </w:style>
  <w:style w:type="paragraph" w:customStyle="1" w:styleId="3B11CC0CF8DA4B54B4575079331F1948">
    <w:name w:val="3B11CC0CF8DA4B54B4575079331F1948"/>
    <w:rsid w:val="004E3647"/>
  </w:style>
  <w:style w:type="paragraph" w:customStyle="1" w:styleId="D4584B40C41444DEB1EE169F8C9B5CC4">
    <w:name w:val="D4584B40C41444DEB1EE169F8C9B5CC4"/>
    <w:rsid w:val="004E3647"/>
  </w:style>
  <w:style w:type="paragraph" w:customStyle="1" w:styleId="649E557FCBB246739AC9F0111A438E2A">
    <w:name w:val="649E557FCBB246739AC9F0111A438E2A"/>
    <w:rsid w:val="004E3647"/>
  </w:style>
  <w:style w:type="paragraph" w:customStyle="1" w:styleId="AECF6C61816F42C98342AC97870D0267">
    <w:name w:val="AECF6C61816F42C98342AC97870D0267"/>
    <w:rsid w:val="004E3647"/>
  </w:style>
  <w:style w:type="paragraph" w:customStyle="1" w:styleId="B49DD03938F44A1F89CB948901D1E564">
    <w:name w:val="B49DD03938F44A1F89CB948901D1E564"/>
    <w:rsid w:val="004E3647"/>
  </w:style>
  <w:style w:type="paragraph" w:customStyle="1" w:styleId="EF8EF1C531AE4324B705E435745CD54E">
    <w:name w:val="EF8EF1C531AE4324B705E435745CD54E"/>
    <w:rsid w:val="004E3647"/>
  </w:style>
  <w:style w:type="paragraph" w:customStyle="1" w:styleId="1257EE76A26A47C3B11E53291F66D31D">
    <w:name w:val="1257EE76A26A47C3B11E53291F66D31D"/>
    <w:rsid w:val="004E3647"/>
  </w:style>
  <w:style w:type="paragraph" w:customStyle="1" w:styleId="C523E4487DB749C5A250C7D4DC28CB1A">
    <w:name w:val="C523E4487DB749C5A250C7D4DC28CB1A"/>
    <w:rsid w:val="004E3647"/>
  </w:style>
  <w:style w:type="paragraph" w:customStyle="1" w:styleId="C4005D85828F4D22B5EB1AFA8442A30F">
    <w:name w:val="C4005D85828F4D22B5EB1AFA8442A30F"/>
    <w:rsid w:val="004E3647"/>
  </w:style>
  <w:style w:type="paragraph" w:customStyle="1" w:styleId="DB549462CD854594861599FD74DAA0F2">
    <w:name w:val="DB549462CD854594861599FD74DAA0F2"/>
    <w:rsid w:val="004E3647"/>
  </w:style>
  <w:style w:type="paragraph" w:customStyle="1" w:styleId="13347E88F8F44EB09C699E7FF131B714">
    <w:name w:val="13347E88F8F44EB09C699E7FF131B714"/>
    <w:rsid w:val="004E3647"/>
  </w:style>
  <w:style w:type="paragraph" w:customStyle="1" w:styleId="A98AC52EEDE24CDE935E6961AD387543">
    <w:name w:val="A98AC52EEDE24CDE935E6961AD387543"/>
    <w:rsid w:val="004E3647"/>
  </w:style>
  <w:style w:type="paragraph" w:customStyle="1" w:styleId="A8E721F1E18D4C8891E4C6AB6497DA22">
    <w:name w:val="A8E721F1E18D4C8891E4C6AB6497DA22"/>
    <w:rsid w:val="004E3647"/>
  </w:style>
  <w:style w:type="paragraph" w:customStyle="1" w:styleId="4CBD181CD4644B70861F1D100A5CE252">
    <w:name w:val="4CBD181CD4644B70861F1D100A5CE252"/>
    <w:rsid w:val="004E3647"/>
  </w:style>
  <w:style w:type="paragraph" w:customStyle="1" w:styleId="E92A1211C255417FBAB9B0247612DBAD">
    <w:name w:val="E92A1211C255417FBAB9B0247612DBAD"/>
    <w:rsid w:val="004E3647"/>
  </w:style>
  <w:style w:type="paragraph" w:customStyle="1" w:styleId="CAA3FCA31ED8491FA51DA00BA59EC497">
    <w:name w:val="CAA3FCA31ED8491FA51DA00BA59EC497"/>
    <w:rsid w:val="004E3647"/>
  </w:style>
  <w:style w:type="paragraph" w:customStyle="1" w:styleId="DCE09D58D86248AD81B85943DBA5A2A8">
    <w:name w:val="DCE09D58D86248AD81B85943DBA5A2A8"/>
    <w:rsid w:val="004E3647"/>
  </w:style>
  <w:style w:type="paragraph" w:customStyle="1" w:styleId="F3B0C41509144A9DB9884EDFBD26FCB6">
    <w:name w:val="F3B0C41509144A9DB9884EDFBD26FCB6"/>
    <w:rsid w:val="004E3647"/>
  </w:style>
  <w:style w:type="paragraph" w:customStyle="1" w:styleId="7169DD7CE1AC4D0082C8E16EF04B49AA">
    <w:name w:val="7169DD7CE1AC4D0082C8E16EF04B49AA"/>
    <w:rsid w:val="004E3647"/>
  </w:style>
  <w:style w:type="paragraph" w:customStyle="1" w:styleId="75722761E1014B60814665C5C434BD55">
    <w:name w:val="75722761E1014B60814665C5C434BD55"/>
    <w:rsid w:val="004E3647"/>
  </w:style>
  <w:style w:type="paragraph" w:customStyle="1" w:styleId="9585F86A04544C309F5FD83EDD26AA20">
    <w:name w:val="9585F86A04544C309F5FD83EDD26AA20"/>
    <w:rsid w:val="004E3647"/>
  </w:style>
  <w:style w:type="paragraph" w:customStyle="1" w:styleId="668982D549B24B1883C3E261DC6184A2">
    <w:name w:val="668982D549B24B1883C3E261DC6184A2"/>
    <w:rsid w:val="004E3647"/>
  </w:style>
  <w:style w:type="paragraph" w:customStyle="1" w:styleId="9DDC4BBACD6D4EAD9D2930A99A623FEE">
    <w:name w:val="9DDC4BBACD6D4EAD9D2930A99A623FEE"/>
    <w:rsid w:val="004E3647"/>
  </w:style>
  <w:style w:type="paragraph" w:customStyle="1" w:styleId="FF641597F79F47E0A67ACAEF29A09831">
    <w:name w:val="FF641597F79F47E0A67ACAEF29A09831"/>
    <w:rsid w:val="004E3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w:rsidRDefault="00C30706"&gt;&lt;w:r&gt;&lt;w:t&gt;CN&lt;/w:t&gt;&lt;/w:r&gt;&lt;/w:p&gt;&lt;w:sectPr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w:styleId="Ttulo1"&gt;&lt;w:name w:val="heading 1"/&gt;&lt;w:basedOn w:val="Normal"/&gt;&lt;w:next w:val="Normal"/&gt;&lt;w:link w:val="Ttulo1Car"/&gt;&lt;w:uiPriority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w:styleId="Ttulo2"&gt;&lt;w:name w:val="heading 2"/&gt;&lt;w:basedOn w:val="Normal"/&gt;&lt;w:next w:val="Normal"/&gt;&lt;w:link w:val="Ttulo2Car"/&gt;&lt;w:uiPriority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w:styleId="Ttulo3"&gt;&lt;w:name w:val="heading 3"/&gt;&lt;w:basedOn w:val="Normal"/&gt;&lt;w:next w:val="Normal"/&gt;&lt;w:link w:val="Ttulo3Car"/&gt;&lt;w:uiPriority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w:styleId="Ttulo4"&gt;&lt;w:name w:val="heading 4"/&gt;&lt;w:basedOn w:val="Normal"/&gt;&lt;w:next w:val="Normal"/&gt;&lt;w:link w:val="Ttulo4Car"/&gt;&lt;w:uiPriority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w:styleId="Ttulo5"&gt;&lt;w:name w:val="heading 5"/&gt;&lt;w:basedOn w:val="Normal"/&gt;&lt;w:next w:val="Normal"/&gt;&lt;w:link w:val="Ttulo5Car"/&gt;&lt;w:uiPriority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w:styleId="Ttulo6"&gt;&lt;w:name w:val="heading 6"/&gt;&lt;w:basedOn w:val="Normal"/&gt;&lt;w:next w:val="Normal"/&gt;&lt;w:link w:val="Ttulo6Car"/&gt;&lt;w:uiPriority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w:customStyle="1" w:styleId="Ttulodeseccin"&gt;&lt;w:name w:val="Título de sección"/&gt;&lt;w:basedOn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w:val="99"/&gt;&lt;w:rsid w:val="00DB2E59"/&gt;&lt;/w:style&gt;&lt;w:style w:type="character" w:styleId="Textodelmarcadordeposicin"&gt;&lt;w:name w:val="Placeholder Text"/&gt;&lt;w:basedOn w:val="Fuentedeprrafopredeter"/&gt;&lt;w:uiPriority w:val="99"/&gt;&lt;w:semiHidden/&gt;&lt;w:rsid w:val="00EB69D3"/&gt;&lt;w:rPr&gt;&lt;w:color w:val="000000" w:themeColor="text1"/&gt;&lt;/w:rPr&gt;&lt;/w:style&gt;&lt;w:style w:type="paragraph" w:styleId="Sinespaciado"&gt;&lt;w:name w:val="No Spacing"/&gt;&lt;w:aliases w:val="Sin espaciado;Sin sangría"/&gt;&lt;w:uiPriority w:val="3"/&gt;&lt;w:qFormat/&gt;&lt;w:pPr&gt;&lt;w:ind w:firstLine="0"/&gt;&lt;/w:pPr&gt;&lt;/w:style&gt;&lt;w:style w:type="character" w:customStyle="1" w:styleId="Ttulo1Car"&gt;&lt;w:name w:val="Título 1 Car"/&gt;&lt;w:basedOn w:val="Fuentedeprrafopredeter"/&gt;&lt;w:link w:val="Ttulo1"/&gt;&lt;w:uiPriority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w:styleId="Ttulo2Car"&gt;&lt;w:name w:val="Título 2 Car"/&gt;&lt;w:basedOn w:val="Fuentedeprrafopredeter"/&gt;&lt;w:link w:val="Ttulo2"/&gt;&lt;w:uiPriority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w:styleId="Puesto"&gt;&lt;w:name w:val="Title"/&gt;&lt;w:basedOn w:val="Normal"/&gt;&lt;w:next w:val="Normal"/&gt;&lt;w:link w:val="PuestoCar"/&gt;&lt;w:uiPriority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w:styleId="PuestoCar"&gt;&lt;w:name w:val="Puesto Car"/&gt;&lt;w:basedOn w:val="Fuentedeprrafopredeter"/&gt;&lt;w:link w:val="Puesto"/&gt;&lt;w:uiPriority w:val="1"/&gt;&lt;w:rPr&gt;&lt;w:rFonts w:asciiTheme="majorHAnsi" w:eastAsiaTheme="majorEastAsia" w:hAnsiTheme="majorHAnsi" w:cstheme="majorBidi"/&gt;&lt;/w:rPr&gt;&lt;/w:style&gt;&lt;w:style w:type="character" w:styleId="nfasis"&gt;&lt;w:name w:val="Emphasis"/&gt;&lt;w:basedOn w:val="Fuentedeprrafopredeter"/&gt;&lt;w:uiPriority w:val="4"/&gt;&lt;w:qFormat/&gt;&lt;w:rPr&gt;&lt;w:i/&gt;&lt;w:iCs/&gt;&lt;/w:rPr&gt;&lt;/w:style&gt;&lt;w:style w:type="character" w:customStyle="1" w:styleId="Ttulo3Car"&gt;&lt;w:name w:val="Título 3 Car"/&gt;&lt;w:basedOn w:val="Fuentedeprrafopredeter"/&gt;&lt;w:link w:val="Ttulo3"/&gt;&lt;w:uiPriority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w:styleId="Ttulo4Car"&gt;&lt;w:name w:val="Título 4 Car"/&gt;&lt;w:basedOn w:val="Fuentedeprrafopredeter"/&gt;&lt;w:link w:val="Ttulo4"/&gt;&lt;w:uiPriority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w:styleId="Ttulo5Car"&gt;&lt;w:name w:val="Título 5 Car"/&gt;&lt;w:basedOn w:val="Fuentedeprrafopredeter"/&gt;&lt;w:link w:val="Ttulo5"/&gt;&lt;w:uiPriority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w:styleId="Textodeglobo"&gt;&lt;w:name w:val="Balloon Text"/&gt;&lt;w:basedOn w:val="Normal"/&gt;&lt;w:link w:val="TextodegloboCar"/&gt;&lt;w:uiPriority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w:styleId="TextodegloboCar"&gt;&lt;w:name w:val="Texto de globo Car"/&gt;&lt;w:basedOn w:val="Fuentedeprrafopredeter"/&gt;&lt;w:link w:val="Textodeglobo"/&gt;&lt;w:uiPriority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w:styleId="Bibliografa"&gt;&lt;w:name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w:styleId="Textodebloque"&gt;&lt;w:name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w:styleId="Textoindependiente"&gt;&lt;w:name w:val="Body Text"/&gt;&lt;w:basedOn w:val="Normal"/&gt;&lt;w:link w:val="TextoindependienteCar"/&gt;&lt;w:uiPriority w:val="99"/&gt;&lt;w:semiHidden/&gt;&lt;w:unhideWhenUsed/&gt;&lt;w:pPr&gt;&lt;w:spacing w:after="120"/&gt;&lt;w:ind w:firstLine="0"/&gt;&lt;/w:pPr&gt;&lt;/w:style&gt;&lt;w:style w:type="character" w:customStyle="1" w:styleId="TextoindependienteCar"&gt;&lt;w:name w:val="Texto independiente Car"/&gt;&lt;w:basedOn w:val="Fuentedeprrafopredeter"/&gt;&lt;w:link w:val="Textoindependiente"/&gt;&lt;w:uiPriority w:val="99"/&gt;&lt;w:semiHidden/&gt;&lt;w:rPr&gt;&lt;w:kern w:val="24"/&gt;&lt;/w:rPr&gt;&lt;/w:style&gt;&lt;w:style w:type="paragraph" w:styleId="Textoindependiente2"&gt;&lt;w:name w:val="Body Text 2"/&gt;&lt;w:basedOn w:val="Normal"/&gt;&lt;w:link w:val="Textoindependiente2Car"/&gt;&lt;w:uiPriority w:val="99"/&gt;&lt;w:semiHidden/&gt;&lt;w:unhideWhenUsed/&gt;&lt;w:pPr&gt;&lt;w:spacing w:after="120"/&gt;&lt;w:ind w:firstLine="0"/&gt;&lt;/w:pPr&gt;&lt;/w:style&gt;&lt;w:style w:type="character" w:customStyle="1" w:styleId="Textoindependiente2Car"&gt;&lt;w:name w:val="Texto independiente 2 Car"/&gt;&lt;w:basedOn w:val="Fuentedeprrafopredeter"/&gt;&lt;w:link w:val="Textoindependiente2"/&gt;&lt;w:uiPriority w:val="99"/&gt;&lt;w:semiHidden/&gt;&lt;w:rPr&gt;&lt;w:kern w:val="24"/&gt;&lt;/w:rPr&gt;&lt;/w:style&gt;&lt;w:style w:type="paragraph" w:styleId="Textoindependiente3"&gt;&lt;w:name w:val="Body Text 3"/&gt;&lt;w:basedOn w:val="Normal"/&gt;&lt;w:link w:val="Textoindependiente3Car"/&gt;&lt;w:uiPriority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w:styleId="Textoindependiente3Car"&gt;&lt;w:name w:val="Texto independiente 3 Car"/&gt;&lt;w:basedOn w:val="Fuentedeprrafopredeter"/&gt;&lt;w:link w:val="Textoindependiente3"/&gt;&lt;w:uiPriority w:val="99"/&gt;&lt;w:semiHidden/&gt;&lt;w:rsid w:val="00EB69D3"/&gt;&lt;w:rPr&gt;&lt;w:sz w:val="22"/&gt;&lt;w:szCs w:val="16"/&gt;&lt;/w:rPr&gt;&lt;/w:style&gt;&lt;w:style w:type="paragraph" w:styleId="Textoindependienteprimerasangra"&gt;&lt;w:name w:val="Body Text First Indent"/&gt;&lt;w:basedOn w:val="Textoindependiente"/&gt;&lt;w:link w:val="TextoindependienteprimerasangraCar"/&gt;&lt;w:uiPriority w:val="99"/&gt;&lt;w:semiHidden/&gt;&lt;w:unhideWhenUsed/&gt;&lt;w:pPr&gt;&lt;w:spacing w:after="0"/&gt;&lt;/w:pPr&gt;&lt;/w:style&gt;&lt;w:style w:type="character" w:customStyle="1" w:styleId="TextoindependienteprimerasangraCar"&gt;&lt;w:name w:val="Texto independiente primera sangría Car"/&gt;&lt;w:basedOn w:val="TextoindependienteCar"/&gt;&lt;w:link w:val="Textoindependienteprimerasangra"/&gt;&lt;w:uiPriority w:val="99"/&gt;&lt;w:semiHidden/&gt;&lt;w:rPr&gt;&lt;w:kern w:val="24"/&gt;&lt;/w:rPr&gt;&lt;/w:style&gt;&lt;w:style w:type="paragraph" w:styleId="Sangradetextonormal"&gt;&lt;w:name w:val="Body Text Indent"/&gt;&lt;w:basedOn w:val="Normal"/&gt;&lt;w:link w:val="SangradetextonormalCar"/&gt;&lt;w:uiPriority w:val="99"/&gt;&lt;w:semiHidden/&gt;&lt;w:unhideWhenUsed/&gt;&lt;w:pPr&gt;&lt;w:spacing w:after="120"/&gt;&lt;w:ind w:left="360" w:firstLine="0"/&gt;&lt;/w:pPr&gt;&lt;/w:style&gt;&lt;w:style w:type="character" w:customStyle="1" w:styleId="SangradetextonormalCar"&gt;&lt;w:name w:val="Sangría de texto normal Car"/&gt;&lt;w:basedOn w:val="Fuentedeprrafopredeter"/&gt;&lt;w:link w:val="Sangradetextonormal"/&gt;&lt;w:uiPriority w:val="99"/&gt;&lt;w:semiHidden/&gt;&lt;w:rPr&gt;&lt;w:kern w:val="24"/&gt;&lt;/w:rPr&gt;&lt;/w:style&gt;&lt;w:style w:type="paragraph" w:styleId="Textoindependienteprimerasangra2"&gt;&lt;w:name w:val="Body Text First Indent 2"/&gt;&lt;w:basedOn w:val="Sangradetextonormal"/&gt;&lt;w:link w:val="Textoindependienteprimerasangra2Car"/&gt;&lt;w:uiPriority w:val="99"/&gt;&lt;w:semiHidden/&gt;&lt;w:unhideWhenUsed/&gt;&lt;w:pPr&gt;&lt;w:spacing w:after="0"/&gt;&lt;/w:pPr&gt;&lt;/w:style&gt;&lt;w:style w:type="character" w:customStyle="1" w:styleId="Textoindependienteprimerasangra2Car"&gt;&lt;w:name w:val="Texto independiente primera sangría 2 Car"/&gt;&lt;w:basedOn w:val="SangradetextonormalCar"/&gt;&lt;w:link w:val="Textoindependienteprimerasangra2"/&gt;&lt;w:uiPriority w:val="99"/&gt;&lt;w:semiHidden/&gt;&lt;w:rPr&gt;&lt;w:kern w:val="24"/&gt;&lt;/w:rPr&gt;&lt;/w:style&gt;&lt;w:style w:type="paragraph" w:styleId="Sangra2detindependiente"&gt;&lt;w:name w:val="Body Text Indent 2"/&gt;&lt;w:basedOn w:val="Normal"/&gt;&lt;w:link w:val="Sangra2detindependienteCar"/&gt;&lt;w:uiPriority w:val="99"/&gt;&lt;w:semiHidden/&gt;&lt;w:unhideWhenUsed/&gt;&lt;w:pPr&gt;&lt;w:spacing w:after="120"/&gt;&lt;w:ind w:left="360" w:firstLine="0"/&gt;&lt;/w:pPr&gt;&lt;/w:style&gt;&lt;w:style w:type="character" w:customStyle="1" w:styleId="Sangra2detindependienteCar"&gt;&lt;w:name w:val="Sangría 2 de t. independiente Car"/&gt;&lt;w:basedOn w:val="Fuentedeprrafopredeter"/&gt;&lt;w:link w:val="Sangra2detindependiente"/&gt;&lt;w:uiPriority w:val="99"/&gt;&lt;w:semiHidden/&gt;&lt;w:rPr&gt;&lt;w:kern w:val="24"/&gt;&lt;/w:rPr&gt;&lt;/w:style&gt;&lt;w:style w:type="paragraph" w:styleId="Sangra3detindependiente"&gt;&lt;w:name w:val="Body Text Indent 3"/&gt;&lt;w:basedOn w:val="Normal"/&gt;&lt;w:link w:val="Sangra3detindependienteCar"/&gt;&lt;w:uiPriority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w:styleId="Sangra3detindependienteCar"&gt;&lt;w:name w:val="Sangría 3 de t. independiente Car"/&gt;&lt;w:basedOn w:val="Fuentedeprrafopredeter"/&gt;&lt;w:link w:val="Sangra3detindependiente"/&gt;&lt;w:uiPriority w:val="99"/&gt;&lt;w:semiHidden/&gt;&lt;w:rsid w:val="00EB69D3"/&gt;&lt;w:rPr&gt;&lt;w:sz w:val="22"/&gt;&lt;w:szCs w:val="16"/&gt;&lt;/w:rPr&gt;&lt;/w:style&gt;&lt;w:style w:type="paragraph" w:styleId="Descripcin"&gt;&lt;w:name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w:styleId="Cierre"&gt;&lt;w:name w:val="Closing"/&gt;&lt;w:basedOn w:val="Normal"/&gt;&lt;w:link w:val="CierreCar"/&gt;&lt;w:uiPriority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w:styleId="CierreCar"&gt;&lt;w:name w:val="Cierre Car"/&gt;&lt;w:basedOn w:val="Fuentedeprrafopredeter"/&gt;&lt;w:link w:val="Cierre"/&gt;&lt;w:uiPriority w:val="99"/&gt;&lt;w:semiHidden/&gt;&lt;w:rPr&gt;&lt;w:kern w:val="24"/&gt;&lt;/w:rPr&gt;&lt;/w:style&gt;&lt;w:style w:type="paragraph" w:styleId="Textocomentario"&gt;&lt;w:name w:val="annotation text"/&gt;&lt;w:basedOn w:val="Normal"/&gt;&lt;w:link w:val="TextocomentarioCar"/&gt;&lt;w:uiPriority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w:styleId="TextocomentarioCar"&gt;&lt;w:name w:val="Texto comentario Car"/&gt;&lt;w:basedOn w:val="Fuentedeprrafopredeter"/&gt;&lt;w:link w:val="Textocomentario"/&gt;&lt;w:uiPriority w:val="99"/&gt;&lt;w:semiHidden/&gt;&lt;w:rsid w:val="00EB69D3"/&gt;&lt;w:rPr&gt;&lt;w:sz w:val="22"/&gt;&lt;w:szCs w:val="20"/&gt;&lt;/w:rPr&gt;&lt;/w:style&gt;&lt;w:style w:type="paragraph" w:styleId="Asuntodelcomentario"&gt;&lt;w:name w:val="annotation subject"/&gt;&lt;w:basedOn w:val="Textocomentario"/&gt;&lt;w:next w:val="Textocomentario"/&gt;&lt;w:link w:val="AsuntodelcomentarioCar"/&gt;&lt;w:uiPriority w:val="99"/&gt;&lt;w:semiHidden/&gt;&lt;w:unhideWhenUsed/&gt;&lt;w:rsid w:val="00EB69D3"/&gt;&lt;w:rPr&gt;&lt;w:b/&gt;&lt;w:bCs/&gt;&lt;/w:rPr&gt;&lt;/w:style&gt;&lt;w:style w:type="character" w:customStyle="1" w:styleId="AsuntodelcomentarioCar"&gt;&lt;w:name w:val="Asunto del comentario Car"/&gt;&lt;w:basedOn w:val="TextocomentarioCar"/&gt;&lt;w:link w:val="Asuntodelcomentario"/&gt;&lt;w:uiPriority w:val="99"/&gt;&lt;w:semiHidden/&gt;&lt;w:rsid w:val="00EB69D3"/&gt;&lt;w:rPr&gt;&lt;w:b/&gt;&lt;w:bCs/&gt;&lt;w:sz w:val="22"/&gt;&lt;w:szCs w:val="20"/&gt;&lt;/w:rPr&gt;&lt;/w:style&gt;&lt;w:style w:type="paragraph" w:styleId="Fecha"&gt;&lt;w:name w:val="Date"/&gt;&lt;w:basedOn w:val="Normal"/&gt;&lt;w:next w:val="Normal"/&gt;&lt;w:link w:val="FechaCar"/&gt;&lt;w:uiPriority w:val="99"/&gt;&lt;w:semiHidden/&gt;&lt;w:unhideWhenUsed/&gt;&lt;w:pPr&gt;&lt;w:ind w:firstLine="0"/&gt;&lt;/w:pPr&gt;&lt;/w:style&gt;&lt;w:style w:type="character" w:customStyle="1" w:styleId="FechaCar"&gt;&lt;w:name w:val="Fecha Car"/&gt;&lt;w:basedOn w:val="Fuentedeprrafopredeter"/&gt;&lt;w:link w:val="Fecha"/&gt;&lt;w:uiPriority w:val="99"/&gt;&lt;w:semiHidden/&gt;&lt;w:rPr&gt;&lt;w:kern w:val="24"/&gt;&lt;/w:rPr&gt;&lt;/w:style&gt;&lt;w:style w:type="paragraph" w:styleId="Mapadeldocumento"&gt;&lt;w:name w:val="Document Map"/&gt;&lt;w:basedOn w:val="Normal"/&gt;&lt;w:link w:val="MapadeldocumentoCar"/&gt;&lt;w:uiPriority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w:styleId="MapadeldocumentoCar"&gt;&lt;w:name w:val="Mapa del documento Car"/&gt;&lt;w:basedOn w:val="Fuentedeprrafopredeter"/&gt;&lt;w:link w:val="Mapadeldocumento"/&gt;&lt;w:uiPriority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w:styleId="Firmadecorreoelectrnico"&gt;&lt;w:name w:val="E-mail Signature"/&gt;&lt;w:basedOn w:val="Normal"/&gt;&lt;w:link w:val="FirmadecorreoelectrnicoCar"/&gt;&lt;w:uiPriority w:val="99"/&gt;&lt;w:semiHidden/&gt;&lt;w:unhideWhenUsed/&gt;&lt;w:pPr&gt;&lt;w:spacing w:line="240" w:lineRule="auto"/&gt;&lt;w:ind w:firstLine="0"/&gt;&lt;/w:pPr&gt;&lt;/w:style&gt;&lt;w:style w:type="character" w:customStyle="1" w:styleId="FirmadecorreoelectrnicoCar"&gt;&lt;w:name w:val="Firma de correo electrónico Car"/&gt;&lt;w:basedOn w:val="Fuentedeprrafopredeter"/&gt;&lt;w:link w:val="Firmadecorreoelectrnico"/&gt;&lt;w:uiPriority w:val="99"/&gt;&lt;w:semiHidden/&gt;&lt;w:rPr&gt;&lt;w:kern w:val="24"/&gt;&lt;/w:rPr&gt;&lt;/w:style&gt;&lt;w:style w:type="paragraph" w:styleId="Textonotapie"&gt;&lt;w:name w:val="footnote text"/&gt;&lt;w:basedOn w:val="Normal"/&gt;&lt;w:link w:val="TextonotapieCar"/&gt;&lt;w:uiPriority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w:styleId="TextonotapieCar"&gt;&lt;w:name w:val="Texto nota pie Car"/&gt;&lt;w:basedOn w:val="Fuentedeprrafopredeter"/&gt;&lt;w:link w:val="Textonotapie"/&gt;&lt;w:uiPriority w:val="99"/&gt;&lt;w:semiHidden/&gt;&lt;w:rsid w:val="00EB69D3"/&gt;&lt;w:rPr&gt;&lt;w:sz w:val="22"/&gt;&lt;w:szCs w:val="20"/&gt;&lt;/w:rPr&gt;&lt;/w:style&gt;&lt;w:style w:type="paragraph" w:styleId="Direccinsobre"&gt;&lt;w:name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w:styleId="Remitedesobre"&gt;&lt;w:name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w:styleId="Tablaconcuadrcula"&gt;&lt;w:name w:val="Table Grid"/&gt;&lt;w:basedOn w:val="Tablanormal"/&gt;&lt;w:uiPriority w:val="39"/&gt;&lt;w:pPr&gt;&lt;w:spacing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w:styleId="Cuadrculadetablaclara"&gt;&lt;w:name w:val="Grid Table Light"/&gt;&lt;w:basedOn w:val="Tablanormal"/&gt;&lt;w:uiPriority w:val="40"/&gt;&lt;w:pPr&gt;&lt;w:spacing w:line="240" w:lineRule="auto"/&gt;&lt;/w:pPr&gt;&lt;w:tblPr&gt;&lt;w:tblInd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w:type="dxa"/&gt;&lt;/w:tblCellMar&gt;&lt;/w:tblPr&gt;&lt;/w:style&gt;&lt;w:style w:type="character" w:customStyle="1" w:styleId="Ttulo6Car"&gt;&lt;w:name w:val="Título 6 Car"/&gt;&lt;w:basedOn w:val="Fuentedeprrafopredeter"/&gt;&lt;w:link w:val="Ttulo6"/&gt;&lt;w:uiPriority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w:styleId="DireccinHTML"&gt;&lt;w:name w:val="HTML Address"/&gt;&lt;w:basedOn w:val="Normal"/&gt;&lt;w:link w:val="DireccinHTMLCar"/&gt;&lt;w:uiPriority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w:styleId="DireccinHTMLCar"&gt;&lt;w:name w:val="Dirección HTML Car"/&gt;&lt;w:basedOn w:val="Fuentedeprrafopredeter"/&gt;&lt;w:link w:val="DireccinHTML"/&gt;&lt;w:uiPriority w:val="99"/&gt;&lt;w:semiHidden/&gt;&lt;w:rPr&gt;&lt;w:i/&gt;&lt;w:iCs/&gt;&lt;w:kern w:val="24"/&gt;&lt;/w:rPr&gt;&lt;/w:style&gt;&lt;w:style w:type="paragraph" w:styleId="HTMLconformatoprevio"&gt;&lt;w:name w:val="HTML Preformatted"/&gt;&lt;w:basedOn w:val="Normal"/&gt;&lt;w:link w:val="HTMLconformatoprevioCar"/&gt;&lt;w:uiPriority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w:styleId="HTMLconformatoprevioCar"&gt;&lt;w:name w:val="HTML con formato previo Car"/&gt;&lt;w:basedOn w:val="Fuentedeprrafopredeter"/&gt;&lt;w:link w:val="HTMLconformatoprevio"/&gt;&lt;w:uiPriority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w:styleId="ndice1"&gt;&lt;w:name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w:styleId="ndice2"&gt;&lt;w:name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w:styleId="ndice3"&gt;&lt;w:name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w:styleId="ndice4"&gt;&lt;w:name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w:styleId="ndice5"&gt;&lt;w:name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w:styleId="ndice6"&gt;&lt;w:name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w:styleId="ndice7"&gt;&lt;w:name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w:styleId="ndice8"&gt;&lt;w:name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w:styleId="ndice9"&gt;&lt;w:name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w:styleId="Ttulodendice"&gt;&lt;w:name w:val="index heading"/&gt;&lt;w:basedOn w:val="Normal"/&gt;&lt;w:next w:val="ndice1"/&gt;&lt;w:uiPriority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w:styleId="Citadestacada"&gt;&lt;w:name w:val="Intense Quote"/&gt;&lt;w:basedOn w:val="Normal"/&gt;&lt;w:next w:val="Normal"/&gt;&lt;w:link w:val="CitadestacadaCar"/&gt;&lt;w:uiPriority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w:styleId="CitadestacadaCar"&gt;&lt;w:name w:val="Cita destacada Car"/&gt;&lt;w:basedOn w:val="Fuentedeprrafopredeter"/&gt;&lt;w:link w:val="Citadestacada"/&gt;&lt;w:uiPriority w:val="30"/&gt;&lt;w:semiHidden/&gt;&lt;w:rsid w:val="00EB69D3"/&gt;&lt;w:rPr&gt;&lt;w:i/&gt;&lt;w:iCs/&gt;&lt;w:color w:val="6E6E6E" w:themeColor="accent1" w:themeShade="80"/&gt;&lt;/w:rPr&gt;&lt;/w:style&gt;&lt;w:style w:type="paragraph" w:styleId="Lista"&gt;&lt;w:name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w:styleId="Lista2"&gt;&lt;w:name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w:styleId="Lista3"&gt;&lt;w:name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w:styleId="Lista4"&gt;&lt;w:name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w:styleId="Lista5"&gt;&lt;w:name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w:styleId="Listaconvietas"&gt;&lt;w:name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w:styleId="Listaconvietas2"&gt;&lt;w:name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w:styleId="Listaconvietas3"&gt;&lt;w:name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w:styleId="Listaconvietas4"&gt;&lt;w:name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w:styleId="Listaconvietas5"&gt;&lt;w:name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w:styleId="Continuarlista"&gt;&lt;w:name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w:styleId="Continuarlista2"&gt;&lt;w:name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w:styleId="Continuarlista3"&gt;&lt;w:name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w:styleId="Continuarlista4"&gt;&lt;w:name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w:styleId="Continuarlista5"&gt;&lt;w:name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w:styleId="Listaconnmeros"&gt;&lt;w:name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w:styleId="Listaconnmeros2"&gt;&lt;w:name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w:styleId="Listaconnmeros3"&gt;&lt;w:name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w:styleId="Listaconnmeros4"&gt;&lt;w:name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w:styleId="Listaconnmeros5"&gt;&lt;w:name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w:styleId="Prrafodelista"&gt;&lt;w:name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w:styleId="Textomacro"&gt;&lt;w:name w:val="macro"/&gt;&lt;w:link w:val="TextomacroCar"/&gt;&lt;w:uiPriority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w:styleId="TextomacroCar"&gt;&lt;w:name w:val="Texto macro Car"/&gt;&lt;w:basedOn w:val="Fuentedeprrafopredeter"/&gt;&lt;w:link w:val="Textomacro"/&gt;&lt;w:uiPriority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w:styleId="Encabezadodemensaje"&gt;&lt;w:name w:val="Message Header"/&gt;&lt;w:basedOn w:val="Normal"/&gt;&lt;w:link w:val="EncabezadodemensajeCar"/&gt;&lt;w:uiPriority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w:styleId="EncabezadodemensajeCar"&gt;&lt;w:name w:val="Encabezado de mensaje Car"/&gt;&lt;w:basedOn w:val="Fuentedeprrafopredeter"/&gt;&lt;w:link w:val="Encabezadodemensaje"/&gt;&lt;w:uiPriority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w:styleId="Sangranormal"&gt;&lt;w:name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w:styleId="Encabezadodenota"&gt;&lt;w:name w:val="Note Heading"/&gt;&lt;w:basedOn w:val="Normal"/&gt;&lt;w:next w:val="Normal"/&gt;&lt;w:link w:val="EncabezadodenotaCar"/&gt;&lt;w:uiPriority w:val="99"/&gt;&lt;w:semiHidden/&gt;&lt;w:unhideWhenUsed/&gt;&lt;w:pPr&gt;&lt;w:spacing w:line="240" w:lineRule="auto"/&gt;&lt;w:ind w:firstLine="0"/&gt;&lt;/w:pPr&gt;&lt;/w:style&gt;&lt;w:style w:type="character" w:customStyle="1" w:styleId="EncabezadodenotaCar"&gt;&lt;w:name w:val="Encabezado de nota Car"/&gt;&lt;w:basedOn w:val="Fuentedeprrafopredeter"/&gt;&lt;w:link w:val="Encabezadodenota"/&gt;&lt;w:uiPriority w:val="99"/&gt;&lt;w:semiHidden/&gt;&lt;w:rPr&gt;&lt;w:kern w:val="24"/&gt;&lt;/w:rPr&gt;&lt;/w:style&gt;&lt;w:style w:type="paragraph" w:styleId="Textosinformato"&gt;&lt;w:name w:val="Plain Text"/&gt;&lt;w:basedOn w:val="Normal"/&gt;&lt;w:link w:val="TextosinformatoCar"/&gt;&lt;w:uiPriority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w:styleId="TextosinformatoCar"&gt;&lt;w:name w:val="Texto sin formato Car"/&gt;&lt;w:basedOn w:val="Fuentedeprrafopredeter"/&gt;&lt;w:link w:val="Textosinformato"/&gt;&lt;w:uiPriority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w:styleId="Cita"&gt;&lt;w:name w:val="Quote"/&gt;&lt;w:basedOn w:val="Normal"/&gt;&lt;w:next w:val="Normal"/&gt;&lt;w:link w:val="CitaCar"/&gt;&lt;w:uiPriority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w:styleId="CitaCar"&gt;&lt;w:name w:val="Cita Car"/&gt;&lt;w:basedOn w:val="Fuentedeprrafopredeter"/&gt;&lt;w:link w:val="Cita"/&gt;&lt;w:uiPriority w:val="29"/&gt;&lt;w:semiHidden/&gt;&lt;w:rPr&gt;&lt;w:i/&gt;&lt;w:iCs/&gt;&lt;w:color w:val="404040" w:themeColor="text1" w:themeTint="BF"/&gt;&lt;w:kern w:val="24"/&gt;&lt;/w:rPr&gt;&lt;/w:style&gt;&lt;w:style w:type="paragraph" w:styleId="Saludo"&gt;&lt;w:name w:val="Salutation"/&gt;&lt;w:basedOn w:val="Normal"/&gt;&lt;w:next w:val="Normal"/&gt;&lt;w:link w:val="SaludoCar"/&gt;&lt;w:uiPriority w:val="99"/&gt;&lt;w:semiHidden/&gt;&lt;w:unhideWhenUsed/&gt;&lt;w:pPr&gt;&lt;w:ind w:firstLine="0"/&gt;&lt;/w:pPr&gt;&lt;/w:style&gt;&lt;w:style w:type="character" w:customStyle="1" w:styleId="SaludoCar"&gt;&lt;w:name w:val="Saludo Car"/&gt;&lt;w:basedOn w:val="Fuentedeprrafopredeter"/&gt;&lt;w:link w:val="Saludo"/&gt;&lt;w:uiPriority w:val="99"/&gt;&lt;w:semiHidden/&gt;&lt;w:rPr&gt;&lt;w:kern w:val="24"/&gt;&lt;/w:rPr&gt;&lt;/w:style&gt;&lt;w:style w:type="paragraph" w:styleId="Firma"&gt;&lt;w:name w:val="Signature"/&gt;&lt;w:basedOn w:val="Normal"/&gt;&lt;w:link w:val="FirmaCar"/&gt;&lt;w:uiPriority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w:styleId="FirmaCar"&gt;&lt;w:name w:val="Firma Car"/&gt;&lt;w:basedOn w:val="Fuentedeprrafopredeter"/&gt;&lt;w:link w:val="Firma"/&gt;&lt;w:uiPriority w:val="99"/&gt;&lt;w:semiHidden/&gt;&lt;w:rPr&gt;&lt;w:kern w:val="24"/&gt;&lt;/w:rPr&gt;&lt;/w:style&gt;&lt;w:style w:type="paragraph" w:customStyle="1" w:styleId="Ttulo21"&gt;&lt;w:name w:val="Título 21"/&gt;&lt;w:basedOn w:val="Normal"/&gt;&lt;w:uiPriority w:val="1"/&gt;&lt;w:qFormat/&gt;&lt;w:pPr&gt;&lt;w:ind w:firstLine="0"/&gt;&lt;w:jc w:val="center"/&gt;&lt;/w:pPr&gt;&lt;/w:style&gt;&lt;w:style w:type="paragraph" w:styleId="Textoconsangra"&gt;&lt;w:name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w:styleId="Tabladeilustraciones"&gt;&lt;w:name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w:styleId="Encabezadodelista"&gt;&lt;w:name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w:styleId="TDC4"&gt;&lt;w:name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w:styleId="TDC5"&gt;&lt;w:name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w:styleId="TDC6"&gt;&lt;w:name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w:styleId="TDC7"&gt;&lt;w:name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w:styleId="TDC8"&gt;&lt;w:name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w:styleId="TDC9"&gt;&lt;w:name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w:styleId="Refdenotaalfinal"&gt;&lt;w:name w:val="endnote reference"/&gt;&lt;w:basedOn w:val="Fuentedeprrafopredeter"/&gt;&lt;w:uiPriority w:val="99"/&gt;&lt;w:semiHidden/&gt;&lt;w:unhideWhenUsed/&gt;&lt;w:rPr&gt;&lt;w:vertAlign w:val="superscript"/&gt;&lt;/w:rPr&gt;&lt;/w:style&gt;&lt;w:style w:type="character" w:styleId="Refdenotaalpie"&gt;&lt;w:name w:val="footnote reference"/&gt;&lt;w:basedOn w:val="Fuentedeprrafopredeter"/&gt;&lt;w:uiPriority w:val="99"/&gt;&lt;w:qFormat/&gt;&lt;w:rPr&gt;&lt;w:vertAlign w:val="superscript"/&gt;&lt;/w:rPr&gt;&lt;/w:style&gt;&lt;w:style w:type="table" w:customStyle="1" w:styleId="InformeAPA"&gt;&lt;w:name w:val="Informe APA"/&gt;&lt;w:basedOn w:val="Tablanormal"/&gt;&lt;w:uiPriority w:val="99"/&gt;&lt;w:rsid w:val="003F7CBD"/&gt;&lt;w:pPr&gt;&lt;w:spacing w:line="240" w:lineRule="auto"/&gt;&lt;w:ind w:firstLine="0"/&gt;&lt;/w:pPr&gt;&lt;w:tblPr&gt;&lt;w:tblInd w:w="0" w:type="dxa"/&gt;&lt;w:tblBorders&gt;&lt;w:top w:val="single" w:sz="12" w:space="0" w:color="auto"/&gt;&lt;w:bottom w:val="single" w:sz="12"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w:styleId="Tablailustracin"&gt;&lt;w:name w:val="Tabla/ilustración"/&gt;&lt;w:basedOn w:val="Normal"/&gt;&lt;w:uiPriority w:val="7"/&gt;&lt;w:qFormat/&gt;&lt;w:pPr&gt;&lt;w:spacing w:before="240"/&gt;&lt;w:ind w:firstLine="0"/&gt;&lt;w:contextualSpacing/&gt;&lt;/w:pPr&gt;&lt;/w:style&gt;&lt;w:style w:type="paragraph" w:styleId="Piedepgina"&gt;&lt;w:name w:val="footer"/&gt;&lt;w:basedOn w:val="Normal"/&gt;&lt;w:link w:val="PiedepginaCar"/&gt;&lt;w:uiPriority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w:styleId="PiedepginaCar"&gt;&lt;w:name w:val="Pie de página Car"/&gt;&lt;w:basedOn w:val="Fuentedeprrafopredeter"/&gt;&lt;w:link w:val="Piedepgina"/&gt;&lt;w:uiPriority w:val="99"/&gt;&lt;w:rsid w:val="00DB2E59"/&gt;&lt;/w:style&gt;&lt;w:style w:type="character" w:styleId="Refdecomentario"&gt;&lt;w:name w:val="annotation reference"/&gt;&lt;w:basedOn w:val="Fuentedeprrafopredeter"/&gt;&lt;w:uiPriority w:val="99"/&gt;&lt;w:semiHidden/&gt;&lt;w:unhideWhenUsed/&gt;&lt;w:rsid w:val="00EB69D3"/&gt;&lt;w:rPr&gt;&lt;w:sz w:val="22"/&gt;&lt;w:szCs w:val="16"/&gt;&lt;/w:rPr&gt;&lt;/w:style&gt;&lt;w:style w:type="paragraph" w:styleId="Textonotaalfinal"&gt;&lt;w:name w:val="endnote text"/&gt;&lt;w:basedOn w:val="Normal"/&gt;&lt;w:link w:val="TextonotaalfinalCar"/&gt;&lt;w:uiPriority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w:styleId="TextonotaalfinalCar"&gt;&lt;w:name w:val="Texto nota al final Car"/&gt;&lt;w:basedOn w:val="Fuentedeprrafopredeter"/&gt;&lt;w:link w:val="Textonotaalfinal"/&gt;&lt;w:uiPriority w:val="99"/&gt;&lt;w:semiHidden/&gt;&lt;w:rsid w:val="00EB69D3"/&gt;&lt;w:rPr&gt;&lt;w:sz w:val="22"/&gt;&lt;w:szCs w:val="20"/&gt;&lt;/w:rPr&gt;&lt;/w:style&gt;&lt;w:style w:type="character" w:styleId="CdigoHTML"&gt;&lt;w:name w:val="HTML Code"/&gt;&lt;w:basedOn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w:styleId="TecladoHTML"&gt;&lt;w:name w:val="HTML Keyboard"/&gt;&lt;w:basedOn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w:styleId="MquinadeescribirHTML"&gt;&lt;w:name w:val="HTML Typewriter"/&gt;&lt;w:basedOn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w:styleId="TtulodeTDC"&gt;&lt;w:name w:val="TOC Heading"/&gt;&lt;w:basedOn w:val="Ttulo1"/&gt;&lt;w:next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w:styleId="Referenciaintensa"&gt;&lt;w:name w:val="Intense Reference"/&gt;&lt;w:basedOn w:val="Fuentedeprrafopredeter"/&gt;&lt;w:uiPriority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w:styleId="nfasisintenso"&gt;&lt;w:name w:val="Intense Emphasis"/&gt;&lt;w:basedOn w:val="Fuentedeprrafopredeter"/&gt;&lt;w:uiPriority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w:styleId="Tabladecuadrcula4-nfasis4"&gt;&lt;w:name w:val="Grid Table 4 Accent 4"/&gt;&lt;w:basedOn w:val="Tablanormal"/&gt;&lt;w:uiPriority w:val="49"/&gt;&lt;w:rsid w:val="003F7CBD"/&gt;&lt;w:pPr&gt;&lt;w:spacing w:line="240" w:lineRule="auto"/&gt;&lt;/w:pPr&gt;&lt;w:tblPr&gt;&lt;w:tblStyleRowBandSize w:val="1"/&gt;&lt;w:tblStyleColBandSize w:val="1"/&gt;&lt;w:tblInd w:w="0" w:type="dxa"/&gt;&lt;w:tblBorders&gt;&lt;w:top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w:val="6ED08D94"/&gt;&lt;w:lvl w:ilvl="0"&gt;&lt;w:start w:val="1"/&gt;&lt;w:numFmt w:val="decimal"/&gt;&lt;w:pStyle w:val="Listaconnmeros5"/&gt;&lt;w:lvlText w:val="%1."/&gt;&lt;w:lvlJc w:val="left"/&gt;&lt;w:pPr&gt;&lt;w:tabs&gt;&lt;w:tab w:val="num" w:pos="1800"/&gt;&lt;/w:tabs&gt;&lt;w:ind w:left="1800" w:hanging="360"/&gt;&lt;/w:pPr&gt;&lt;/w:lvl&gt;&lt;/w:abstractNum&gt;&lt;w:abstractNum w:abstractNumId="1"&gt;&lt;w:nsid w:val="FFFFFF7D"/&gt;&lt;w:multiLevelType w:val="singleLevel"/&gt;&lt;w:tmpl w:val="3D5203EE"/&gt;&lt;w:lvl w:ilvl="0"&gt;&lt;w:start w:val="1"/&gt;&lt;w:numFmt w:val="decimal"/&gt;&lt;w:pStyle w:val="Listaconnmeros4"/&gt;&lt;w:lvlText w:val="%1."/&gt;&lt;w:lvlJc w:val="left"/&gt;&lt;w:pPr&gt;&lt;w:tabs&gt;&lt;w:tab w:val="num" w:pos="1440"/&gt;&lt;/w:tabs&gt;&lt;w:ind w:left="1440" w:hanging="360"/&gt;&lt;/w:pPr&gt;&lt;/w:lvl&gt;&lt;/w:abstractNum&gt;&lt;w:abstractNum w:abstractNumId="2"&gt;&lt;w:nsid w:val="FFFFFF7E"/&gt;&lt;w:multiLevelType w:val="singleLevel"/&gt;&lt;w:tmpl w:val="F2DC96EC"/&gt;&lt;w:lvl w:ilvl="0"&gt;&lt;w:start w:val="1"/&gt;&lt;w:numFmt w:val="decimal"/&gt;&lt;w:pStyle w:val="Listaconnmeros3"/&gt;&lt;w:lvlText w:val="%1."/&gt;&lt;w:lvlJc w:val="left"/&gt;&lt;w:pPr&gt;&lt;w:tabs&gt;&lt;w:tab w:val="num" w:pos="1080"/&gt;&lt;/w:tabs&gt;&lt;w:ind w:left="1080" w:hanging="360"/&gt;&lt;/w:pPr&gt;&lt;/w:lvl&gt;&lt;/w:abstractNum&gt;&lt;w:abstractNum w:abstractNumId="3"&gt;&lt;w:nsid w:val="FFFFFF7F"/&gt;&lt;w:multiLevelType w:val="singleLevel"/&gt;&lt;w:tmpl w:val="94D2CA36"/&gt;&lt;w:lvl w:ilvl="0"&gt;&lt;w:start w:val="1"/&gt;&lt;w:numFmt w:val="decimal"/&gt;&lt;w:pStyle w:val="Listaconnmeros2"/&gt;&lt;w:lvlText w:val="%1."/&gt;&lt;w:lvlJc w:val="left"/&gt;&lt;w:pPr&gt;&lt;w:tabs&gt;&lt;w:tab w:val="num" w:pos="720"/&gt;&lt;/w:tabs&gt;&lt;w:ind w:left="720" w:hanging="360"/&gt;&lt;/w:pPr&gt;&lt;/w:lvl&gt;&lt;/w:abstractNum&gt;&lt;w:abstractNum w:abstractNumId="4"&gt;&lt;w:nsid w:val="FFFFFF80"/&gt;&lt;w:multiLevelType w:val="singleLevel"/&gt;&lt;w:tmpl w:val="17BCEBA6"/&gt;&lt;w:lvl w:ilvl="0"&gt;&lt;w:start w:val="1"/&gt;&lt;w:numFmt w:val="bullet"/&gt;&lt;w:pStyle w:val="Listaconvietas5"/&gt;&lt;w:lvlText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w:val="7D386FFE"/&gt;&lt;w:lvl w:ilvl="0"&gt;&lt;w:start w:val="1"/&gt;&lt;w:numFmt w:val="bullet"/&gt;&lt;w:pStyle w:val="Listaconvietas4"/&gt;&lt;w:lvlText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w:val="D73A80FE"/&gt;&lt;w:lvl w:ilvl="0"&gt;&lt;w:start w:val="1"/&gt;&lt;w:numFmt w:val="bullet"/&gt;&lt;w:pStyle w:val="Listaconvietas3"/&gt;&lt;w:lvlText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w:val="0AB08068"/&gt;&lt;w:lvl w:ilvl="0"&gt;&lt;w:start w:val="1"/&gt;&lt;w:numFmt w:val="bullet"/&gt;&lt;w:pStyle w:val="Listaconvietas2"/&gt;&lt;w:lvlText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w:val="D6E00290"/&gt;&lt;w:lvl w:ilvl="0"&gt;&lt;w:start w:val="1"/&gt;&lt;w:numFmt w:val="decimal"/&gt;&lt;w:pStyle w:val="Listaconnmeros"/&gt;&lt;w:lvlText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w:abstractNumId="9"&gt;&lt;w:nsid w:val="FFFFFF89"/&gt;&lt;w:multiLevelType w:val="singleLevel"/&gt;&lt;w:tmpl w:val="D6FC344C"/&gt;&lt;w:lvl w:ilvl="0"&gt;&lt;w:start w:val="1"/&gt;&lt;w:numFmt w:val="bullet"/&gt;&lt;w:pStyle w:val="Listaconvietas"/&gt;&lt;w:lvlText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71E01734-2C91-4E2F-B08C-7993FAA3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0</TotalTime>
  <Pages>4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2</cp:revision>
  <dcterms:created xsi:type="dcterms:W3CDTF">2023-07-24T13:47:00Z</dcterms:created>
  <dcterms:modified xsi:type="dcterms:W3CDTF">2023-07-24T13:47:00Z</dcterms:modified>
</cp:coreProperties>
</file>